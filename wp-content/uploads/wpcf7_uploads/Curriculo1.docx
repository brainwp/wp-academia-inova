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4812" w:type="dxa"/>
        <w:tblInd w:w="720" w:type="dxa"/>
        <w:shd w:val="clear" w:color="auto" w:fill="D9D9D9" w:themeFill="background1" w:themeFillShade="D9"/>
        <w:tblLook w:val="04A0"/>
      </w:tblPr>
      <w:tblGrid>
        <w:gridCol w:w="4812"/>
      </w:tblGrid>
      <w:tr w:rsidR="008A7B69" w:rsidTr="008A7B69">
        <w:trPr>
          <w:trHeight w:val="158"/>
        </w:trPr>
        <w:tc>
          <w:tcPr>
            <w:tcW w:w="4812" w:type="dxa"/>
            <w:shd w:val="clear" w:color="auto" w:fill="D9D9D9" w:themeFill="background1" w:themeFillShade="D9"/>
          </w:tcPr>
          <w:p w:rsidR="008A7B69" w:rsidRDefault="008A7B69" w:rsidP="00032F9B">
            <w:pPr>
              <w:pStyle w:val="PargrafodaLista"/>
              <w:ind w:left="0"/>
              <w:rPr>
                <w:sz w:val="24"/>
                <w:szCs w:val="24"/>
              </w:rPr>
            </w:pPr>
            <w:r w:rsidRPr="008A7B69">
              <w:rPr>
                <w:rFonts w:ascii="Palatino Linotype" w:hAnsi="Palatino Linotype"/>
                <w:b/>
                <w:sz w:val="28"/>
                <w:szCs w:val="28"/>
              </w:rPr>
              <w:t>CAROLINE OLIVEIRA DA SILVA</w:t>
            </w:r>
          </w:p>
        </w:tc>
      </w:tr>
    </w:tbl>
    <w:p w:rsidR="002849AA" w:rsidRDefault="002238ED" w:rsidP="00E7594F">
      <w:pPr>
        <w:pStyle w:val="PargrafodaLista"/>
        <w:rPr>
          <w:sz w:val="24"/>
          <w:szCs w:val="24"/>
        </w:rPr>
      </w:pPr>
      <w:r w:rsidRPr="002849AA">
        <w:t>Brasileira, 21 anos (16/12/</w:t>
      </w:r>
      <w:r w:rsidR="00E54670">
        <w:t>1991</w:t>
      </w:r>
      <w:proofErr w:type="gramStart"/>
      <w:r w:rsidR="00E54670">
        <w:t>)</w:t>
      </w:r>
      <w:proofErr w:type="gramEnd"/>
      <w:r w:rsidR="00E54670">
        <w:br/>
        <w:t xml:space="preserve">Rua Vicente </w:t>
      </w:r>
      <w:proofErr w:type="spellStart"/>
      <w:r w:rsidR="00E54670">
        <w:t>Ádamo</w:t>
      </w:r>
      <w:proofErr w:type="spellEnd"/>
      <w:r w:rsidR="00E7594F">
        <w:t xml:space="preserve"> </w:t>
      </w:r>
      <w:proofErr w:type="spellStart"/>
      <w:r w:rsidR="00E7594F">
        <w:t>Zara</w:t>
      </w:r>
      <w:proofErr w:type="spellEnd"/>
      <w:r w:rsidR="00E7594F">
        <w:t>, 41 – Bloco 02.</w:t>
      </w:r>
      <w:r w:rsidR="008A7B69">
        <w:br/>
        <w:t>Diadema – SP.</w:t>
      </w:r>
      <w:r w:rsidRPr="002849AA">
        <w:br/>
        <w:t>Telefone:</w:t>
      </w:r>
      <w:r w:rsidR="00E7594F" w:rsidRPr="002849AA">
        <w:t xml:space="preserve"> </w:t>
      </w:r>
      <w:r w:rsidRPr="002849AA">
        <w:t>(11)</w:t>
      </w:r>
      <w:r w:rsidR="00E7594F" w:rsidRPr="002849AA">
        <w:t xml:space="preserve"> </w:t>
      </w:r>
      <w:r w:rsidRPr="002849AA">
        <w:t>29880705 / Celular: (11) 951685365</w:t>
      </w:r>
      <w:r w:rsidRPr="002849AA">
        <w:br/>
        <w:t xml:space="preserve">E-mail: </w:t>
      </w:r>
      <w:hyperlink r:id="rId5" w:history="1">
        <w:r w:rsidR="00E7594F" w:rsidRPr="001D4BF9">
          <w:rPr>
            <w:rStyle w:val="Hyperlink"/>
            <w:rFonts w:ascii="Arial" w:hAnsi="Arial" w:cs="Arial"/>
          </w:rPr>
          <w:t>carol.oliveira91@hotmail.com</w:t>
        </w:r>
        <w:r w:rsidR="00E7594F" w:rsidRPr="001D4BF9">
          <w:rPr>
            <w:rStyle w:val="Hyperlink"/>
            <w:sz w:val="24"/>
            <w:szCs w:val="24"/>
          </w:rPr>
          <w:t>·</w:t>
        </w:r>
      </w:hyperlink>
      <w:r w:rsidR="00E7594F" w:rsidRPr="00E7594F">
        <w:rPr>
          <w:sz w:val="24"/>
          <w:szCs w:val="24"/>
        </w:rPr>
        <w:t>.</w:t>
      </w:r>
    </w:p>
    <w:p w:rsidR="00E7594F" w:rsidRPr="00E7594F" w:rsidRDefault="00E7594F" w:rsidP="00E7594F">
      <w:pPr>
        <w:pStyle w:val="PargrafodaLista"/>
      </w:pPr>
    </w:p>
    <w:p w:rsidR="008A7B69" w:rsidRPr="008A7B69" w:rsidRDefault="002238ED" w:rsidP="008A7B6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7B69">
        <w:rPr>
          <w:rFonts w:ascii="Castellar" w:hAnsi="Castellar"/>
          <w:b/>
          <w:u w:val="single"/>
        </w:rPr>
        <w:t>OBJETIVO:</w:t>
      </w:r>
      <w:r w:rsidRPr="002849AA">
        <w:rPr>
          <w:sz w:val="24"/>
          <w:szCs w:val="24"/>
        </w:rPr>
        <w:br/>
      </w:r>
      <w:r w:rsidR="00215716">
        <w:t>Atuar na área administrativa/Comercial.</w:t>
      </w:r>
      <w:proofErr w:type="gramStart"/>
      <w:r w:rsidR="008A7B69">
        <w:br/>
      </w:r>
      <w:proofErr w:type="gramEnd"/>
    </w:p>
    <w:p w:rsidR="002849AA" w:rsidRPr="002849AA" w:rsidRDefault="002238ED" w:rsidP="002849A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7B69">
        <w:rPr>
          <w:rFonts w:ascii="Castellar" w:hAnsi="Castellar"/>
          <w:b/>
          <w:u w:val="single"/>
        </w:rPr>
        <w:t>FORMAÇÃO:</w:t>
      </w:r>
      <w:r w:rsidRPr="002849AA">
        <w:rPr>
          <w:sz w:val="24"/>
          <w:szCs w:val="24"/>
        </w:rPr>
        <w:br/>
      </w:r>
      <w:r w:rsidRPr="002849AA">
        <w:t xml:space="preserve">Ensino médio completo </w:t>
      </w:r>
      <w:r w:rsidRPr="002849AA">
        <w:br/>
      </w:r>
      <w:proofErr w:type="gramStart"/>
      <w:r w:rsidRPr="002849AA">
        <w:t>(</w:t>
      </w:r>
      <w:proofErr w:type="gramEnd"/>
      <w:r w:rsidRPr="002849AA">
        <w:t xml:space="preserve">Carlos Augusto de Freitas </w:t>
      </w:r>
      <w:proofErr w:type="spellStart"/>
      <w:r w:rsidRPr="002849AA">
        <w:t>Villalva</w:t>
      </w:r>
      <w:proofErr w:type="spellEnd"/>
      <w:r w:rsidRPr="002849AA">
        <w:t xml:space="preserve"> Jr./Formatec)</w:t>
      </w:r>
      <w:r w:rsidR="002849AA">
        <w:rPr>
          <w:sz w:val="24"/>
          <w:szCs w:val="24"/>
        </w:rPr>
        <w:br/>
      </w:r>
    </w:p>
    <w:p w:rsidR="00A3253E" w:rsidRPr="00A3253E" w:rsidRDefault="002849AA" w:rsidP="002849A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7B69">
        <w:rPr>
          <w:rFonts w:ascii="Castellar" w:hAnsi="Castellar"/>
          <w:b/>
          <w:u w:val="single"/>
        </w:rPr>
        <w:t>EXPERIÊNCIA PROFISSIONAL:</w:t>
      </w:r>
      <w:r w:rsidRPr="002849AA">
        <w:rPr>
          <w:sz w:val="24"/>
          <w:szCs w:val="24"/>
        </w:rPr>
        <w:br/>
      </w:r>
      <w:r w:rsidR="002238ED" w:rsidRPr="002849AA">
        <w:rPr>
          <w:i/>
          <w:u w:val="single"/>
        </w:rPr>
        <w:t xml:space="preserve">Lírio Comércio de Confecções </w:t>
      </w:r>
      <w:r w:rsidR="00E7594F" w:rsidRPr="002849AA">
        <w:rPr>
          <w:i/>
          <w:u w:val="single"/>
        </w:rPr>
        <w:t>Ltda.</w:t>
      </w:r>
      <w:r w:rsidR="002238ED" w:rsidRPr="002849AA">
        <w:t xml:space="preserve"> – (Dezembro/2009 à Março/2012</w:t>
      </w:r>
      <w:proofErr w:type="gramStart"/>
      <w:r w:rsidR="002238ED" w:rsidRPr="002849AA">
        <w:t>)</w:t>
      </w:r>
      <w:proofErr w:type="gramEnd"/>
      <w:r w:rsidR="002238ED" w:rsidRPr="002849AA">
        <w:br/>
      </w:r>
      <w:r w:rsidR="002238ED" w:rsidRPr="002849AA">
        <w:rPr>
          <w:i/>
          <w:u w:val="single"/>
        </w:rPr>
        <w:t xml:space="preserve">Cargo: </w:t>
      </w:r>
      <w:r w:rsidR="002238ED" w:rsidRPr="002849AA">
        <w:t>Conferente.</w:t>
      </w:r>
      <w:r w:rsidR="002238ED" w:rsidRPr="002849AA">
        <w:br/>
      </w:r>
      <w:r w:rsidR="002238ED" w:rsidRPr="002849AA">
        <w:rPr>
          <w:u w:val="single"/>
        </w:rPr>
        <w:t xml:space="preserve">Principais atividades: </w:t>
      </w:r>
      <w:r w:rsidR="002238ED" w:rsidRPr="002849AA">
        <w:t>Organização e emissão de No</w:t>
      </w:r>
      <w:r w:rsidR="00215716">
        <w:t xml:space="preserve">tas Fiscais, contas a pagar e </w:t>
      </w:r>
      <w:r w:rsidR="002238ED" w:rsidRPr="002849AA">
        <w:t>receber, atendimento a fornecedores de produtos e a clientes e  conferência de produtos.</w:t>
      </w:r>
      <w:r w:rsidR="002238ED" w:rsidRPr="002849AA">
        <w:rPr>
          <w:sz w:val="24"/>
          <w:szCs w:val="24"/>
        </w:rPr>
        <w:br/>
      </w:r>
      <w:r w:rsidR="002238ED" w:rsidRPr="002849AA">
        <w:rPr>
          <w:i/>
          <w:sz w:val="24"/>
          <w:szCs w:val="24"/>
        </w:rPr>
        <w:br/>
      </w:r>
      <w:r w:rsidR="002238ED" w:rsidRPr="002849AA">
        <w:rPr>
          <w:i/>
          <w:sz w:val="24"/>
          <w:szCs w:val="24"/>
          <w:u w:val="single"/>
        </w:rPr>
        <w:t>Besni</w:t>
      </w:r>
      <w:r w:rsidR="002238ED" w:rsidRPr="002849AA">
        <w:rPr>
          <w:sz w:val="24"/>
          <w:szCs w:val="24"/>
          <w:u w:val="single"/>
        </w:rPr>
        <w:t xml:space="preserve"> </w:t>
      </w:r>
      <w:r w:rsidR="002238ED" w:rsidRPr="002849AA">
        <w:rPr>
          <w:sz w:val="24"/>
          <w:szCs w:val="24"/>
        </w:rPr>
        <w:t>– (Dezembro/2012)</w:t>
      </w:r>
      <w:r w:rsidR="002238ED" w:rsidRPr="002849AA">
        <w:rPr>
          <w:sz w:val="24"/>
          <w:szCs w:val="24"/>
        </w:rPr>
        <w:br/>
      </w:r>
      <w:r w:rsidR="002238ED" w:rsidRPr="002849AA">
        <w:rPr>
          <w:i/>
          <w:u w:val="single"/>
        </w:rPr>
        <w:t xml:space="preserve">Cargo: </w:t>
      </w:r>
      <w:r w:rsidR="002238ED" w:rsidRPr="002849AA">
        <w:t>Vendedora.</w:t>
      </w:r>
      <w:r w:rsidR="002238ED" w:rsidRPr="002849AA">
        <w:br/>
      </w:r>
      <w:r w:rsidR="002238ED" w:rsidRPr="002849AA">
        <w:rPr>
          <w:i/>
          <w:u w:val="single"/>
        </w:rPr>
        <w:t>P</w:t>
      </w:r>
      <w:r w:rsidRPr="002849AA">
        <w:rPr>
          <w:i/>
          <w:u w:val="single"/>
        </w:rPr>
        <w:t xml:space="preserve">rincipais atividades: </w:t>
      </w:r>
      <w:r>
        <w:t>Vendedora</w:t>
      </w:r>
    </w:p>
    <w:p w:rsidR="002849AA" w:rsidRPr="00A3253E" w:rsidRDefault="00A3253E" w:rsidP="00A3253E">
      <w:pPr>
        <w:ind w:left="708"/>
        <w:rPr>
          <w:sz w:val="24"/>
          <w:szCs w:val="24"/>
        </w:rPr>
      </w:pPr>
      <w:proofErr w:type="spellStart"/>
      <w:proofErr w:type="gramStart"/>
      <w:r>
        <w:rPr>
          <w:u w:val="single"/>
        </w:rPr>
        <w:t>IndexCon</w:t>
      </w:r>
      <w:proofErr w:type="spellEnd"/>
      <w:proofErr w:type="gramEnd"/>
      <w:r>
        <w:rPr>
          <w:u w:val="single"/>
        </w:rPr>
        <w:t xml:space="preserve"> – Assessoria e Contabilidade</w:t>
      </w:r>
      <w:r>
        <w:rPr>
          <w:u w:val="single"/>
        </w:rPr>
        <w:br/>
        <w:t xml:space="preserve">Cargo: </w:t>
      </w:r>
      <w:r>
        <w:t>Recepcionista</w:t>
      </w:r>
      <w:r>
        <w:br/>
        <w:t>Principais atividades: Atendimento telefônico e a clientes, organização de documentos, digitação documentos e planilhas e controle de materiais.</w:t>
      </w:r>
      <w:r>
        <w:rPr>
          <w:u w:val="single"/>
        </w:rPr>
        <w:br/>
      </w:r>
    </w:p>
    <w:p w:rsidR="00E7594F" w:rsidRPr="00A3253E" w:rsidRDefault="002238ED" w:rsidP="00A3253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7B69">
        <w:rPr>
          <w:rFonts w:ascii="Castellar" w:hAnsi="Castellar"/>
          <w:b/>
        </w:rPr>
        <w:t>QUALIFICAÇÕES/CURSOS EXTRACURRÍCULARES:</w:t>
      </w:r>
      <w:r w:rsidRPr="002849AA">
        <w:rPr>
          <w:sz w:val="24"/>
          <w:szCs w:val="24"/>
        </w:rPr>
        <w:br/>
      </w:r>
      <w:r w:rsidRPr="002849AA">
        <w:t>Inglês</w:t>
      </w:r>
      <w:r w:rsidR="008A7B69" w:rsidRPr="002849AA">
        <w:t xml:space="preserve"> </w:t>
      </w:r>
      <w:r w:rsidRPr="002849AA">
        <w:t>(Skill – 3 anos</w:t>
      </w:r>
      <w:r w:rsidR="008A7B69" w:rsidRPr="002849AA">
        <w:t xml:space="preserve">) </w:t>
      </w:r>
      <w:r w:rsidRPr="002849AA">
        <w:br/>
        <w:t>Espanhol</w:t>
      </w:r>
      <w:r w:rsidR="008A7B69" w:rsidRPr="002849AA">
        <w:t xml:space="preserve"> </w:t>
      </w:r>
      <w:r w:rsidRPr="002849AA">
        <w:t>(Alberto Levy – 1 ano</w:t>
      </w:r>
      <w:r w:rsidR="008A7B69" w:rsidRPr="002849AA">
        <w:t xml:space="preserve">) </w:t>
      </w:r>
      <w:r w:rsidRPr="002849AA">
        <w:br/>
        <w:t>Excel/Word/</w:t>
      </w:r>
      <w:r w:rsidR="008A7B69" w:rsidRPr="002849AA">
        <w:t>PowerPoint</w:t>
      </w:r>
      <w:r w:rsidRPr="002849AA">
        <w:t>/Internet</w:t>
      </w:r>
      <w:r w:rsidR="008A7B69" w:rsidRPr="002849AA">
        <w:t xml:space="preserve"> </w:t>
      </w:r>
      <w:r w:rsidRPr="002849AA">
        <w:t>(</w:t>
      </w:r>
      <w:proofErr w:type="gramStart"/>
      <w:r w:rsidRPr="002849AA">
        <w:t>6</w:t>
      </w:r>
      <w:proofErr w:type="gramEnd"/>
      <w:r w:rsidRPr="002849AA">
        <w:t xml:space="preserve"> meses – </w:t>
      </w:r>
      <w:r w:rsidR="008A7B69" w:rsidRPr="002849AA">
        <w:t>SENAC</w:t>
      </w:r>
      <w:r w:rsidRPr="002849AA">
        <w:t>)</w:t>
      </w:r>
      <w:r w:rsidRPr="002849AA">
        <w:br/>
        <w:t>Violão/Guitarra/Bateria/Cavaco (6 anos – Aulas Particulares)</w:t>
      </w:r>
      <w:r w:rsidRPr="002849AA">
        <w:rPr>
          <w:sz w:val="24"/>
          <w:szCs w:val="24"/>
        </w:rPr>
        <w:br/>
      </w:r>
      <w:r w:rsidRPr="002849AA">
        <w:rPr>
          <w:sz w:val="24"/>
          <w:szCs w:val="24"/>
        </w:rPr>
        <w:br/>
      </w:r>
      <w:r w:rsidRPr="002849AA">
        <w:rPr>
          <w:b/>
          <w:sz w:val="24"/>
          <w:szCs w:val="24"/>
        </w:rPr>
        <w:t>Prezados Senhores:</w:t>
      </w:r>
      <w:r w:rsidRPr="002849AA">
        <w:rPr>
          <w:sz w:val="24"/>
          <w:szCs w:val="24"/>
        </w:rPr>
        <w:br/>
      </w:r>
      <w:r w:rsidRPr="002849AA">
        <w:t>Em busca de uma oportunidade de trabalho, apresento-lhe meu currículo. Entre minhas características básicas encontram-se adaptabilidade, bom humor, dinamismo, responsabilidade, agilidade, dedicação ao trabalho e bom relacionamento em geral. Informo ainda que possuo total disponibilidade de horários, de acordo com a nece</w:t>
      </w:r>
      <w:r w:rsidR="002849AA">
        <w:t xml:space="preserve">ssidade da organização. </w:t>
      </w:r>
      <w:r w:rsidR="002849AA" w:rsidRPr="002849AA">
        <w:rPr>
          <w:sz w:val="24"/>
          <w:szCs w:val="24"/>
        </w:rPr>
        <w:br/>
      </w:r>
      <w:r w:rsidR="002849AA" w:rsidRPr="002849AA">
        <w:rPr>
          <w:i/>
          <w:sz w:val="24"/>
          <w:szCs w:val="24"/>
        </w:rPr>
        <w:t xml:space="preserve">Atenciosamente!   </w:t>
      </w:r>
    </w:p>
    <w:p w:rsidR="00E7594F" w:rsidRPr="00E7594F" w:rsidRDefault="00E7594F" w:rsidP="00E759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sectPr w:rsidR="00E7594F" w:rsidRPr="00E7594F" w:rsidSect="00E7594F">
      <w:pgSz w:w="11906" w:h="16838"/>
      <w:pgMar w:top="1417" w:right="1701" w:bottom="1417" w:left="1701" w:header="708" w:footer="708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3014"/>
    <w:multiLevelType w:val="hybridMultilevel"/>
    <w:tmpl w:val="DE505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C487E"/>
    <w:rsid w:val="00002499"/>
    <w:rsid w:val="00215716"/>
    <w:rsid w:val="002238ED"/>
    <w:rsid w:val="002252AD"/>
    <w:rsid w:val="00261DC9"/>
    <w:rsid w:val="002849AA"/>
    <w:rsid w:val="003C3834"/>
    <w:rsid w:val="003E48AD"/>
    <w:rsid w:val="005A7098"/>
    <w:rsid w:val="008324CF"/>
    <w:rsid w:val="008A7B69"/>
    <w:rsid w:val="008C1829"/>
    <w:rsid w:val="00A3253E"/>
    <w:rsid w:val="00E54670"/>
    <w:rsid w:val="00E7594F"/>
    <w:rsid w:val="00EC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38E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849A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849AA"/>
    <w:pPr>
      <w:ind w:left="720"/>
      <w:contextualSpacing/>
    </w:pPr>
  </w:style>
  <w:style w:type="table" w:styleId="Tabelacomgrade">
    <w:name w:val="Table Grid"/>
    <w:basedOn w:val="Tabelanormal"/>
    <w:uiPriority w:val="59"/>
    <w:rsid w:val="008A7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.oliveira91@hotmail.com&#183;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Curriculo%20da%20Carol!!!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da Carol!!!</Template>
  <TotalTime>1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2013-08-19T23:39:00Z</dcterms:created>
  <dcterms:modified xsi:type="dcterms:W3CDTF">2013-08-19T23:39:00Z</dcterms:modified>
</cp:coreProperties>
</file>