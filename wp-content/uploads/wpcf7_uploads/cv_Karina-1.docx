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4F" w:rsidRPr="00F62378" w:rsidRDefault="002C69CA" w:rsidP="00EA7F74">
      <w:pPr>
        <w:ind w:right="-85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40"/>
          <w:szCs w:val="40"/>
        </w:rPr>
        <w:t>Karina Gomes da Silva</w:t>
      </w:r>
      <w:r w:rsidR="007F4A4F" w:rsidRPr="00F62378">
        <w:rPr>
          <w:rFonts w:ascii="Arial" w:hAnsi="Arial" w:cs="Arial"/>
          <w:color w:val="auto"/>
          <w:sz w:val="40"/>
          <w:szCs w:val="40"/>
        </w:rPr>
        <w:t xml:space="preserve">                                         </w:t>
      </w:r>
      <w:bookmarkStart w:id="0" w:name="_GoBack"/>
      <w:bookmarkEnd w:id="0"/>
      <w:r w:rsidR="007F4A4F" w:rsidRPr="00F62378">
        <w:rPr>
          <w:rFonts w:ascii="Arial" w:hAnsi="Arial" w:cs="Arial"/>
          <w:color w:val="auto"/>
          <w:sz w:val="200"/>
          <w:szCs w:val="200"/>
        </w:rPr>
        <w:br/>
      </w:r>
      <w:r w:rsidR="007F4A4F" w:rsidRPr="00F62378">
        <w:rPr>
          <w:rFonts w:ascii="Arial" w:hAnsi="Arial" w:cs="Arial"/>
          <w:color w:val="auto"/>
        </w:rPr>
        <w:t>Brasileira, Soltei</w:t>
      </w:r>
      <w:r>
        <w:rPr>
          <w:rFonts w:ascii="Arial" w:hAnsi="Arial" w:cs="Arial"/>
          <w:color w:val="auto"/>
        </w:rPr>
        <w:t>ra, 19</w:t>
      </w:r>
      <w:r w:rsidR="0072553E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anos.</w:t>
      </w:r>
      <w:r>
        <w:rPr>
          <w:rFonts w:ascii="Arial" w:hAnsi="Arial" w:cs="Arial"/>
          <w:color w:val="auto"/>
        </w:rPr>
        <w:br/>
        <w:t xml:space="preserve">Rua Maria Conceição Morale Miragaia </w:t>
      </w:r>
      <w:r w:rsidR="007F4A4F" w:rsidRPr="00F62378">
        <w:rPr>
          <w:rFonts w:ascii="Arial" w:hAnsi="Arial" w:cs="Arial"/>
          <w:color w:val="auto"/>
        </w:rPr>
        <w:t>,</w:t>
      </w:r>
      <w:r>
        <w:rPr>
          <w:rFonts w:ascii="Arial" w:hAnsi="Arial" w:cs="Arial"/>
          <w:color w:val="auto"/>
        </w:rPr>
        <w:t xml:space="preserve"> 183</w:t>
      </w:r>
      <w:r w:rsidR="007F4A4F">
        <w:rPr>
          <w:rFonts w:ascii="Arial" w:hAnsi="Arial" w:cs="Arial"/>
          <w:color w:val="auto"/>
        </w:rPr>
        <w:t xml:space="preserve"> </w:t>
      </w:r>
      <w:r w:rsidR="007F4A4F" w:rsidRPr="00F62378">
        <w:rPr>
          <w:rFonts w:ascii="Arial" w:hAnsi="Arial" w:cs="Arial"/>
          <w:color w:val="auto"/>
        </w:rPr>
        <w:t xml:space="preserve"> – </w:t>
      </w:r>
      <w:r w:rsidR="007F4A4F">
        <w:rPr>
          <w:rFonts w:ascii="Arial" w:hAnsi="Arial" w:cs="Arial"/>
          <w:color w:val="auto"/>
        </w:rPr>
        <w:t>J</w:t>
      </w:r>
      <w:r w:rsidR="0072553E">
        <w:rPr>
          <w:rFonts w:ascii="Arial" w:hAnsi="Arial" w:cs="Arial"/>
          <w:color w:val="auto"/>
        </w:rPr>
        <w:t>ar</w:t>
      </w:r>
      <w:r w:rsidR="007F4A4F">
        <w:rPr>
          <w:rFonts w:ascii="Arial" w:hAnsi="Arial" w:cs="Arial"/>
          <w:color w:val="auto"/>
        </w:rPr>
        <w:t>d</w:t>
      </w:r>
      <w:r w:rsidR="0072553E">
        <w:rPr>
          <w:rFonts w:ascii="Arial" w:hAnsi="Arial" w:cs="Arial"/>
          <w:color w:val="auto"/>
        </w:rPr>
        <w:t>i</w:t>
      </w:r>
      <w:r w:rsidR="007F4A4F">
        <w:rPr>
          <w:rFonts w:ascii="Arial" w:hAnsi="Arial" w:cs="Arial"/>
          <w:color w:val="auto"/>
        </w:rPr>
        <w:t xml:space="preserve">m </w:t>
      </w:r>
      <w:r>
        <w:rPr>
          <w:rFonts w:ascii="Arial" w:hAnsi="Arial" w:cs="Arial"/>
          <w:color w:val="auto"/>
        </w:rPr>
        <w:t xml:space="preserve">Miriam </w:t>
      </w:r>
      <w:r>
        <w:rPr>
          <w:rFonts w:ascii="Arial" w:hAnsi="Arial" w:cs="Arial"/>
          <w:color w:val="auto"/>
        </w:rPr>
        <w:br/>
        <w:t>São Paulo/SP CEP: 04417-150</w:t>
      </w:r>
      <w:r w:rsidR="007F4A4F">
        <w:rPr>
          <w:rFonts w:ascii="Arial" w:hAnsi="Arial" w:cs="Arial"/>
          <w:color w:val="auto"/>
        </w:rPr>
        <w:br/>
      </w:r>
      <w:r w:rsidR="007F4A4F" w:rsidRPr="00F62378">
        <w:rPr>
          <w:rFonts w:ascii="Arial" w:hAnsi="Arial" w:cs="Arial"/>
          <w:color w:val="auto"/>
        </w:rPr>
        <w:t>Cel. (11)</w:t>
      </w:r>
      <w:r w:rsidR="0072553E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98108-0696</w:t>
      </w:r>
      <w:r w:rsidR="00EE3FBE">
        <w:rPr>
          <w:rFonts w:ascii="Arial" w:hAnsi="Arial" w:cs="Arial"/>
          <w:color w:val="auto"/>
        </w:rPr>
        <w:t xml:space="preserve"> </w:t>
      </w:r>
      <w:r w:rsidR="0072553E">
        <w:rPr>
          <w:rFonts w:ascii="Arial" w:hAnsi="Arial" w:cs="Arial"/>
          <w:color w:val="auto"/>
        </w:rPr>
        <w:t xml:space="preserve">Tel: </w:t>
      </w:r>
      <w:r w:rsidR="007F4A4F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5623-8059 </w:t>
      </w:r>
      <w:r w:rsidR="0072553E">
        <w:rPr>
          <w:rFonts w:ascii="Arial" w:hAnsi="Arial" w:cs="Arial"/>
          <w:color w:val="auto"/>
        </w:rPr>
        <w:t>Rec: 4091-5662</w:t>
      </w:r>
      <w:r w:rsidR="007F4A4F">
        <w:rPr>
          <w:rFonts w:ascii="Arial" w:hAnsi="Arial" w:cs="Arial"/>
          <w:color w:val="auto"/>
        </w:rPr>
        <w:br/>
      </w:r>
      <w:r w:rsidR="007F4A4F" w:rsidRPr="00F62378">
        <w:rPr>
          <w:rFonts w:ascii="Arial" w:hAnsi="Arial" w:cs="Arial"/>
          <w:color w:val="auto"/>
        </w:rPr>
        <w:t>E-mail:</w:t>
      </w:r>
      <w:r w:rsidR="007F4A4F" w:rsidRPr="00F62378">
        <w:rPr>
          <w:rFonts w:ascii="Arial" w:hAnsi="Arial" w:cs="Arial"/>
        </w:rPr>
        <w:t xml:space="preserve"> </w:t>
      </w:r>
      <w:hyperlink r:id="rId7" w:history="1">
        <w:r w:rsidRPr="00FB2A39">
          <w:rPr>
            <w:rStyle w:val="Hyperlink"/>
            <w:rFonts w:ascii="Arial" w:hAnsi="Arial" w:cs="Arial"/>
          </w:rPr>
          <w:t>kariina.gomes@hotmail.com</w:t>
        </w:r>
      </w:hyperlink>
      <w:r>
        <w:rPr>
          <w:rFonts w:ascii="Arial" w:hAnsi="Arial" w:cs="Arial"/>
          <w:color w:val="auto"/>
        </w:rPr>
        <w:tab/>
      </w:r>
    </w:p>
    <w:p w:rsidR="007F4A4F" w:rsidRPr="00F62378" w:rsidRDefault="007F4A4F" w:rsidP="00EA7F74">
      <w:pPr>
        <w:pStyle w:val="Seo"/>
        <w:spacing w:line="360" w:lineRule="auto"/>
        <w:jc w:val="center"/>
        <w:rPr>
          <w:rFonts w:ascii="Arial" w:hAnsi="Arial" w:cs="Arial"/>
          <w:b/>
          <w:color w:val="auto"/>
        </w:rPr>
      </w:pPr>
    </w:p>
    <w:p w:rsidR="007F4A4F" w:rsidRPr="00EA7F74" w:rsidRDefault="007F4A4F" w:rsidP="00482A4B">
      <w:pPr>
        <w:pStyle w:val="Seo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D592C">
        <w:rPr>
          <w:rFonts w:ascii="Arial" w:hAnsi="Arial" w:cs="Arial"/>
          <w:b/>
          <w:color w:val="auto"/>
          <w:sz w:val="24"/>
          <w:szCs w:val="24"/>
        </w:rPr>
        <w:t>objetivo</w:t>
      </w:r>
    </w:p>
    <w:p w:rsidR="007F4A4F" w:rsidRPr="00315601" w:rsidRDefault="00D26242" w:rsidP="006870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Auxiliar </w:t>
      </w:r>
      <w:r w:rsidR="008D587E" w:rsidRPr="00315601">
        <w:rPr>
          <w:rFonts w:ascii="Arial" w:hAnsi="Arial" w:cs="Arial"/>
          <w:color w:val="auto"/>
          <w:sz w:val="22"/>
          <w:szCs w:val="22"/>
        </w:rPr>
        <w:t>A</w:t>
      </w:r>
      <w:r w:rsidR="007F4A4F" w:rsidRPr="00315601">
        <w:rPr>
          <w:rFonts w:ascii="Arial" w:hAnsi="Arial" w:cs="Arial"/>
          <w:color w:val="auto"/>
          <w:sz w:val="22"/>
          <w:szCs w:val="22"/>
        </w:rPr>
        <w:t>dministrativa</w:t>
      </w:r>
      <w:r w:rsidR="0072553E" w:rsidRPr="00315601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820753" w:rsidRPr="00315601" w:rsidRDefault="00820753" w:rsidP="006870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315601">
        <w:rPr>
          <w:rFonts w:ascii="Arial" w:hAnsi="Arial" w:cs="Arial"/>
          <w:color w:val="auto"/>
          <w:sz w:val="22"/>
          <w:szCs w:val="22"/>
        </w:rPr>
        <w:t>Recepcionista</w:t>
      </w:r>
    </w:p>
    <w:p w:rsidR="007F4A4F" w:rsidRPr="00EA7F74" w:rsidRDefault="007F4A4F" w:rsidP="00EA7F74">
      <w:pPr>
        <w:pStyle w:val="Seo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D592C">
        <w:rPr>
          <w:rFonts w:ascii="Arial" w:hAnsi="Arial" w:cs="Arial"/>
          <w:b/>
          <w:color w:val="auto"/>
          <w:sz w:val="24"/>
          <w:szCs w:val="24"/>
        </w:rPr>
        <w:t>FORMAÇÃO</w:t>
      </w:r>
    </w:p>
    <w:p w:rsidR="0072553E" w:rsidRPr="00315601" w:rsidRDefault="007F4A4F" w:rsidP="0068700F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  <w:b/>
          <w:color w:val="auto"/>
          <w:sz w:val="22"/>
          <w:szCs w:val="22"/>
        </w:rPr>
      </w:pPr>
      <w:r w:rsidRPr="00315601">
        <w:rPr>
          <w:rFonts w:ascii="Arial" w:hAnsi="Arial" w:cs="Arial"/>
          <w:color w:val="auto"/>
          <w:sz w:val="22"/>
          <w:szCs w:val="22"/>
        </w:rPr>
        <w:t>Ensino médio</w:t>
      </w:r>
      <w:r w:rsidR="00ED6954">
        <w:rPr>
          <w:rFonts w:ascii="Arial" w:hAnsi="Arial" w:cs="Arial"/>
          <w:color w:val="auto"/>
          <w:sz w:val="22"/>
          <w:szCs w:val="22"/>
        </w:rPr>
        <w:t>:</w:t>
      </w:r>
      <w:r w:rsidRPr="00315601">
        <w:rPr>
          <w:rFonts w:ascii="Arial" w:hAnsi="Arial" w:cs="Arial"/>
          <w:color w:val="auto"/>
          <w:sz w:val="22"/>
          <w:szCs w:val="22"/>
        </w:rPr>
        <w:t xml:space="preserve"> </w:t>
      </w:r>
      <w:r w:rsidR="002C69CA">
        <w:rPr>
          <w:rFonts w:ascii="Arial" w:hAnsi="Arial" w:cs="Arial"/>
          <w:b/>
          <w:color w:val="auto"/>
          <w:sz w:val="22"/>
          <w:szCs w:val="22"/>
        </w:rPr>
        <w:t>Completo (2013</w:t>
      </w:r>
      <w:r w:rsidR="0072553E" w:rsidRPr="00315601">
        <w:rPr>
          <w:rFonts w:ascii="Arial" w:hAnsi="Arial" w:cs="Arial"/>
          <w:b/>
          <w:color w:val="auto"/>
          <w:sz w:val="22"/>
          <w:szCs w:val="22"/>
        </w:rPr>
        <w:t>)</w:t>
      </w:r>
    </w:p>
    <w:p w:rsidR="0072553E" w:rsidRPr="00315601" w:rsidRDefault="0072553E" w:rsidP="0068700F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  <w:color w:val="auto"/>
          <w:sz w:val="22"/>
          <w:szCs w:val="22"/>
        </w:rPr>
      </w:pPr>
      <w:r w:rsidRPr="00315601">
        <w:rPr>
          <w:rFonts w:ascii="Arial" w:hAnsi="Arial" w:cs="Arial"/>
          <w:color w:val="auto"/>
          <w:sz w:val="22"/>
          <w:szCs w:val="22"/>
        </w:rPr>
        <w:t xml:space="preserve">E.E </w:t>
      </w:r>
      <w:r w:rsidR="002C69CA">
        <w:rPr>
          <w:rFonts w:ascii="Arial" w:hAnsi="Arial" w:cs="Arial"/>
          <w:color w:val="auto"/>
          <w:sz w:val="22"/>
          <w:szCs w:val="22"/>
        </w:rPr>
        <w:t>Martim Francisco</w:t>
      </w:r>
      <w:r w:rsidR="007F4A4F" w:rsidRPr="00315601">
        <w:rPr>
          <w:rFonts w:ascii="Arial" w:hAnsi="Arial" w:cs="Arial"/>
          <w:color w:val="auto"/>
        </w:rPr>
        <w:tab/>
      </w:r>
    </w:p>
    <w:p w:rsidR="0072553E" w:rsidRDefault="0072553E" w:rsidP="0072553E">
      <w:pPr>
        <w:spacing w:after="120"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72553E">
        <w:rPr>
          <w:rFonts w:ascii="Arial" w:hAnsi="Arial" w:cs="Arial"/>
          <w:b/>
          <w:color w:val="auto"/>
          <w:sz w:val="24"/>
          <w:szCs w:val="24"/>
        </w:rPr>
        <w:t xml:space="preserve">EXPERIENCIA PROFISSIONAL </w:t>
      </w:r>
    </w:p>
    <w:p w:rsidR="0072553E" w:rsidRPr="00315601" w:rsidRDefault="0072553E" w:rsidP="0068700F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15601">
        <w:rPr>
          <w:rFonts w:ascii="Arial" w:hAnsi="Arial" w:cs="Arial"/>
          <w:b/>
          <w:color w:val="auto"/>
          <w:sz w:val="24"/>
          <w:szCs w:val="24"/>
        </w:rPr>
        <w:t>Empresa</w:t>
      </w:r>
      <w:r w:rsidRPr="00315601">
        <w:rPr>
          <w:rFonts w:ascii="Arial" w:hAnsi="Arial" w:cs="Arial"/>
          <w:color w:val="auto"/>
          <w:sz w:val="24"/>
          <w:szCs w:val="24"/>
        </w:rPr>
        <w:t xml:space="preserve">: </w:t>
      </w:r>
      <w:r w:rsidR="002C69CA">
        <w:rPr>
          <w:rFonts w:ascii="Arial" w:hAnsi="Arial" w:cs="Arial"/>
          <w:color w:val="auto"/>
          <w:sz w:val="24"/>
          <w:szCs w:val="24"/>
        </w:rPr>
        <w:t>Cunha e Porto</w:t>
      </w:r>
    </w:p>
    <w:p w:rsidR="0072553E" w:rsidRPr="00315601" w:rsidRDefault="0072553E" w:rsidP="0068700F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15601">
        <w:rPr>
          <w:rFonts w:ascii="Arial" w:hAnsi="Arial" w:cs="Arial"/>
          <w:b/>
          <w:color w:val="auto"/>
          <w:sz w:val="24"/>
          <w:szCs w:val="24"/>
        </w:rPr>
        <w:t>Cargo</w:t>
      </w:r>
      <w:r w:rsidRPr="00315601">
        <w:rPr>
          <w:rFonts w:ascii="Arial" w:hAnsi="Arial" w:cs="Arial"/>
          <w:color w:val="auto"/>
          <w:sz w:val="24"/>
          <w:szCs w:val="24"/>
        </w:rPr>
        <w:t xml:space="preserve">: </w:t>
      </w:r>
      <w:r w:rsidR="002C69CA">
        <w:rPr>
          <w:rFonts w:ascii="Arial" w:hAnsi="Arial" w:cs="Arial"/>
          <w:color w:val="auto"/>
          <w:sz w:val="24"/>
          <w:szCs w:val="24"/>
        </w:rPr>
        <w:t>Operadora de Telemarketing</w:t>
      </w:r>
      <w:r w:rsidRPr="0031560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2C69CA" w:rsidRDefault="0072553E" w:rsidP="0068700F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2C69CA">
        <w:rPr>
          <w:rFonts w:ascii="Arial" w:hAnsi="Arial" w:cs="Arial"/>
          <w:b/>
          <w:color w:val="auto"/>
          <w:sz w:val="24"/>
          <w:szCs w:val="24"/>
        </w:rPr>
        <w:t>Função</w:t>
      </w:r>
      <w:r w:rsidR="00315601" w:rsidRPr="002C69CA">
        <w:rPr>
          <w:rFonts w:ascii="Arial" w:hAnsi="Arial" w:cs="Arial"/>
          <w:b/>
          <w:color w:val="auto"/>
          <w:sz w:val="24"/>
          <w:szCs w:val="24"/>
        </w:rPr>
        <w:t xml:space="preserve">: </w:t>
      </w:r>
      <w:r w:rsidR="00D26242">
        <w:rPr>
          <w:rFonts w:ascii="Arial" w:hAnsi="Arial" w:cs="Arial"/>
          <w:color w:val="auto"/>
          <w:sz w:val="24"/>
          <w:szCs w:val="24"/>
        </w:rPr>
        <w:t>Cobrança de Débitos</w:t>
      </w:r>
      <w:r w:rsidR="002C69CA" w:rsidRPr="002C69CA">
        <w:rPr>
          <w:rFonts w:ascii="Arial" w:hAnsi="Arial" w:cs="Arial"/>
          <w:color w:val="auto"/>
          <w:sz w:val="24"/>
          <w:szCs w:val="24"/>
        </w:rPr>
        <w:t xml:space="preserve"> ( ATIVO)</w:t>
      </w:r>
    </w:p>
    <w:p w:rsidR="00315601" w:rsidRPr="002C69CA" w:rsidRDefault="00315601" w:rsidP="0068700F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2C69CA">
        <w:rPr>
          <w:rFonts w:ascii="Arial" w:hAnsi="Arial" w:cs="Arial"/>
          <w:b/>
          <w:color w:val="auto"/>
          <w:sz w:val="24"/>
          <w:szCs w:val="24"/>
        </w:rPr>
        <w:t xml:space="preserve">Período: </w:t>
      </w:r>
      <w:r w:rsidR="00D26242">
        <w:rPr>
          <w:rFonts w:ascii="Arial" w:hAnsi="Arial" w:cs="Arial"/>
          <w:color w:val="auto"/>
          <w:sz w:val="24"/>
          <w:szCs w:val="24"/>
        </w:rPr>
        <w:t>03/2010 á 05</w:t>
      </w:r>
      <w:r w:rsidRPr="002C69CA">
        <w:rPr>
          <w:rFonts w:ascii="Arial" w:hAnsi="Arial" w:cs="Arial"/>
          <w:color w:val="auto"/>
          <w:sz w:val="24"/>
          <w:szCs w:val="24"/>
        </w:rPr>
        <w:t>/201</w:t>
      </w:r>
      <w:r w:rsidR="00D26242">
        <w:rPr>
          <w:rFonts w:ascii="Arial" w:hAnsi="Arial" w:cs="Arial"/>
          <w:color w:val="auto"/>
          <w:sz w:val="24"/>
          <w:szCs w:val="24"/>
        </w:rPr>
        <w:t>0</w:t>
      </w:r>
    </w:p>
    <w:p w:rsid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Empresa: </w:t>
      </w:r>
      <w:r w:rsidRPr="00D26242">
        <w:rPr>
          <w:rFonts w:ascii="Arial" w:hAnsi="Arial" w:cs="Arial"/>
          <w:color w:val="auto"/>
          <w:sz w:val="24"/>
          <w:szCs w:val="24"/>
        </w:rPr>
        <w:t>Femme Laboratório</w:t>
      </w: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D26242">
        <w:rPr>
          <w:rFonts w:ascii="Arial" w:hAnsi="Arial" w:cs="Arial"/>
          <w:color w:val="auto"/>
          <w:sz w:val="24"/>
          <w:szCs w:val="24"/>
        </w:rPr>
        <w:t>da Mulher</w:t>
      </w:r>
    </w:p>
    <w:p w:rsid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Cargo</w:t>
      </w:r>
      <w:r w:rsidRPr="00D26242">
        <w:rPr>
          <w:rFonts w:ascii="Arial" w:hAnsi="Arial" w:cs="Arial"/>
          <w:color w:val="auto"/>
          <w:sz w:val="24"/>
          <w:szCs w:val="24"/>
        </w:rPr>
        <w:t>: Auxiliar Administrativ</w:t>
      </w:r>
      <w:r>
        <w:rPr>
          <w:rFonts w:ascii="Arial" w:hAnsi="Arial" w:cs="Arial"/>
          <w:color w:val="auto"/>
          <w:sz w:val="24"/>
          <w:szCs w:val="24"/>
        </w:rPr>
        <w:t>a</w:t>
      </w:r>
    </w:p>
    <w:p w:rsidR="00D26242" w:rsidRP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Função: </w:t>
      </w:r>
      <w:r w:rsidRPr="00D26242">
        <w:rPr>
          <w:rFonts w:ascii="Arial" w:hAnsi="Arial" w:cs="Arial"/>
          <w:color w:val="auto"/>
          <w:sz w:val="24"/>
          <w:szCs w:val="24"/>
        </w:rPr>
        <w:t>Responsável em organizar docum</w:t>
      </w:r>
      <w:r>
        <w:rPr>
          <w:rFonts w:ascii="Arial" w:hAnsi="Arial" w:cs="Arial"/>
          <w:color w:val="auto"/>
          <w:sz w:val="24"/>
          <w:szCs w:val="24"/>
        </w:rPr>
        <w:t>entos no setor de laudos</w:t>
      </w:r>
      <w:r w:rsidRPr="00D26242">
        <w:rPr>
          <w:rFonts w:ascii="Arial" w:hAnsi="Arial" w:cs="Arial"/>
          <w:color w:val="auto"/>
          <w:sz w:val="24"/>
          <w:szCs w:val="24"/>
        </w:rPr>
        <w:t>, arquivo, atendimento telefônico e responsável pela recepção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Período: </w:t>
      </w:r>
      <w:r w:rsidRPr="00D26242">
        <w:rPr>
          <w:rFonts w:ascii="Arial" w:hAnsi="Arial" w:cs="Arial"/>
          <w:color w:val="auto"/>
          <w:sz w:val="24"/>
          <w:szCs w:val="24"/>
        </w:rPr>
        <w:t xml:space="preserve">07/2011 á 11/2011 </w:t>
      </w:r>
    </w:p>
    <w:p w:rsid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Empresa:</w:t>
      </w:r>
      <w:r>
        <w:rPr>
          <w:rFonts w:ascii="Arial" w:hAnsi="Arial" w:cs="Arial"/>
          <w:color w:val="auto"/>
          <w:sz w:val="24"/>
          <w:szCs w:val="24"/>
        </w:rPr>
        <w:t xml:space="preserve"> Smart Fit Academia </w:t>
      </w:r>
    </w:p>
    <w:p w:rsid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Cargo:</w:t>
      </w:r>
      <w:r>
        <w:rPr>
          <w:rFonts w:ascii="Arial" w:hAnsi="Arial" w:cs="Arial"/>
          <w:color w:val="auto"/>
          <w:sz w:val="24"/>
          <w:szCs w:val="24"/>
        </w:rPr>
        <w:t xml:space="preserve"> Recepcionista </w:t>
      </w:r>
    </w:p>
    <w:p w:rsid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Função:</w:t>
      </w:r>
      <w:r>
        <w:rPr>
          <w:rFonts w:ascii="Arial" w:hAnsi="Arial" w:cs="Arial"/>
          <w:color w:val="auto"/>
          <w:sz w:val="24"/>
          <w:szCs w:val="24"/>
        </w:rPr>
        <w:t xml:space="preserve"> Atendimento ao publico, atendimento telefônico, inclusão e exclusão de planos, vendas.</w:t>
      </w:r>
    </w:p>
    <w:p w:rsidR="00D26242" w:rsidRPr="00D26242" w:rsidRDefault="00D26242" w:rsidP="00D26242">
      <w:pPr>
        <w:pStyle w:val="PargrafodaLista"/>
        <w:numPr>
          <w:ilvl w:val="0"/>
          <w:numId w:val="6"/>
        </w:numPr>
        <w:spacing w:after="12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Período:</w:t>
      </w:r>
      <w:r>
        <w:rPr>
          <w:rFonts w:ascii="Arial" w:hAnsi="Arial" w:cs="Arial"/>
          <w:color w:val="auto"/>
          <w:sz w:val="24"/>
          <w:szCs w:val="24"/>
        </w:rPr>
        <w:t xml:space="preserve"> 12/2012 á 07/2013</w:t>
      </w:r>
    </w:p>
    <w:sectPr w:rsidR="00D26242" w:rsidRPr="00D26242" w:rsidSect="004B2F1F">
      <w:headerReference w:type="default" r:id="rId8"/>
      <w:footerReference w:type="default" r:id="rId9"/>
      <w:pgSz w:w="11907" w:h="16839" w:code="1"/>
      <w:pgMar w:top="426" w:right="1134" w:bottom="1134" w:left="1134" w:header="709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5CC" w:rsidRDefault="001A55CC">
      <w:r>
        <w:separator/>
      </w:r>
    </w:p>
  </w:endnote>
  <w:endnote w:type="continuationSeparator" w:id="1">
    <w:p w:rsidR="001A55CC" w:rsidRDefault="001A5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4F" w:rsidRDefault="007F4A4F" w:rsidP="009B02EC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5CC" w:rsidRDefault="001A55CC">
      <w:r>
        <w:separator/>
      </w:r>
    </w:p>
  </w:footnote>
  <w:footnote w:type="continuationSeparator" w:id="1">
    <w:p w:rsidR="001A55CC" w:rsidRDefault="001A5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4F" w:rsidRDefault="0052740E" w:rsidP="009967CD">
    <w:pPr>
      <w:pStyle w:val="Cabealho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49" type="#_x0000_t32" style="position:absolute;left:0;text-align:left;margin-left:612.75pt;margin-top:-6.1pt;width:0;height:857.15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A3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2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3">
    <w:nsid w:val="4D295095"/>
    <w:multiLevelType w:val="hybridMultilevel"/>
    <w:tmpl w:val="5CE06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34591"/>
    <w:multiLevelType w:val="hybridMultilevel"/>
    <w:tmpl w:val="8D0EF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53B2E"/>
    <w:multiLevelType w:val="hybridMultilevel"/>
    <w:tmpl w:val="6F1C1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F4F49"/>
    <w:multiLevelType w:val="hybridMultilevel"/>
    <w:tmpl w:val="F2B2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8434"/>
    <o:shapelayout v:ext="edit">
      <o:idmap v:ext="edit" data="2"/>
      <o:rules v:ext="edit">
        <o:r id="V:Rule2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16298"/>
    <w:rsid w:val="0002401A"/>
    <w:rsid w:val="00024FEC"/>
    <w:rsid w:val="00044869"/>
    <w:rsid w:val="0007046A"/>
    <w:rsid w:val="00081354"/>
    <w:rsid w:val="000A0431"/>
    <w:rsid w:val="000A7428"/>
    <w:rsid w:val="000E0E86"/>
    <w:rsid w:val="000E487F"/>
    <w:rsid w:val="000E799C"/>
    <w:rsid w:val="000F3DA1"/>
    <w:rsid w:val="000F46D8"/>
    <w:rsid w:val="00136067"/>
    <w:rsid w:val="00147B41"/>
    <w:rsid w:val="00154099"/>
    <w:rsid w:val="001638B8"/>
    <w:rsid w:val="00163F2A"/>
    <w:rsid w:val="00187574"/>
    <w:rsid w:val="001964E5"/>
    <w:rsid w:val="001A55CC"/>
    <w:rsid w:val="001D1F30"/>
    <w:rsid w:val="001D592C"/>
    <w:rsid w:val="001F2E2A"/>
    <w:rsid w:val="002039BD"/>
    <w:rsid w:val="00270245"/>
    <w:rsid w:val="00285D64"/>
    <w:rsid w:val="002C69CA"/>
    <w:rsid w:val="002E02D6"/>
    <w:rsid w:val="00315601"/>
    <w:rsid w:val="00326775"/>
    <w:rsid w:val="00354563"/>
    <w:rsid w:val="00367B91"/>
    <w:rsid w:val="00393E0F"/>
    <w:rsid w:val="00396282"/>
    <w:rsid w:val="003B6783"/>
    <w:rsid w:val="003C5DC6"/>
    <w:rsid w:val="003C6E7E"/>
    <w:rsid w:val="003D3232"/>
    <w:rsid w:val="003E1D98"/>
    <w:rsid w:val="003F278A"/>
    <w:rsid w:val="003F3336"/>
    <w:rsid w:val="00416B97"/>
    <w:rsid w:val="00463C8E"/>
    <w:rsid w:val="00482A4B"/>
    <w:rsid w:val="00485FFF"/>
    <w:rsid w:val="00487A7F"/>
    <w:rsid w:val="0049642D"/>
    <w:rsid w:val="004B2F1F"/>
    <w:rsid w:val="004B6BAB"/>
    <w:rsid w:val="005067F2"/>
    <w:rsid w:val="005135AA"/>
    <w:rsid w:val="005167B1"/>
    <w:rsid w:val="0052740E"/>
    <w:rsid w:val="005657D9"/>
    <w:rsid w:val="0058597D"/>
    <w:rsid w:val="005A0431"/>
    <w:rsid w:val="005A5415"/>
    <w:rsid w:val="005B5FD3"/>
    <w:rsid w:val="005E6BFC"/>
    <w:rsid w:val="00615E76"/>
    <w:rsid w:val="00632140"/>
    <w:rsid w:val="006542E0"/>
    <w:rsid w:val="0068700F"/>
    <w:rsid w:val="006A09FD"/>
    <w:rsid w:val="006A39B6"/>
    <w:rsid w:val="006A59EC"/>
    <w:rsid w:val="006B6CC2"/>
    <w:rsid w:val="006D14E8"/>
    <w:rsid w:val="006F3778"/>
    <w:rsid w:val="0072553E"/>
    <w:rsid w:val="00726A29"/>
    <w:rsid w:val="0073740A"/>
    <w:rsid w:val="00741D6E"/>
    <w:rsid w:val="00756035"/>
    <w:rsid w:val="00764D6F"/>
    <w:rsid w:val="0077344A"/>
    <w:rsid w:val="007809F2"/>
    <w:rsid w:val="007B7A7E"/>
    <w:rsid w:val="007E6EE5"/>
    <w:rsid w:val="007F439B"/>
    <w:rsid w:val="007F4A4F"/>
    <w:rsid w:val="00820753"/>
    <w:rsid w:val="00843F16"/>
    <w:rsid w:val="00853BFA"/>
    <w:rsid w:val="008543EC"/>
    <w:rsid w:val="00891625"/>
    <w:rsid w:val="008D29BE"/>
    <w:rsid w:val="008D2AA9"/>
    <w:rsid w:val="008D587E"/>
    <w:rsid w:val="009102DA"/>
    <w:rsid w:val="009228B6"/>
    <w:rsid w:val="009439B9"/>
    <w:rsid w:val="00950C36"/>
    <w:rsid w:val="009558CF"/>
    <w:rsid w:val="009967CD"/>
    <w:rsid w:val="009A00F2"/>
    <w:rsid w:val="009B02EC"/>
    <w:rsid w:val="009C3B99"/>
    <w:rsid w:val="009C4972"/>
    <w:rsid w:val="009C5C45"/>
    <w:rsid w:val="009D2FA3"/>
    <w:rsid w:val="009F1233"/>
    <w:rsid w:val="00A12822"/>
    <w:rsid w:val="00A17348"/>
    <w:rsid w:val="00A22E10"/>
    <w:rsid w:val="00A25CF8"/>
    <w:rsid w:val="00A83DFA"/>
    <w:rsid w:val="00A9067D"/>
    <w:rsid w:val="00A91E52"/>
    <w:rsid w:val="00A92DE7"/>
    <w:rsid w:val="00AD07D2"/>
    <w:rsid w:val="00AF03BC"/>
    <w:rsid w:val="00B30D63"/>
    <w:rsid w:val="00B3638C"/>
    <w:rsid w:val="00B37774"/>
    <w:rsid w:val="00B45219"/>
    <w:rsid w:val="00B501EE"/>
    <w:rsid w:val="00B555E1"/>
    <w:rsid w:val="00B615F5"/>
    <w:rsid w:val="00B65792"/>
    <w:rsid w:val="00B67B70"/>
    <w:rsid w:val="00B85F3E"/>
    <w:rsid w:val="00B8650B"/>
    <w:rsid w:val="00BB5349"/>
    <w:rsid w:val="00BC2FF5"/>
    <w:rsid w:val="00BD5D83"/>
    <w:rsid w:val="00BE3A0A"/>
    <w:rsid w:val="00C03C7B"/>
    <w:rsid w:val="00C31AFA"/>
    <w:rsid w:val="00CB4434"/>
    <w:rsid w:val="00CC13DF"/>
    <w:rsid w:val="00CC21DB"/>
    <w:rsid w:val="00D26242"/>
    <w:rsid w:val="00D3065F"/>
    <w:rsid w:val="00D63E59"/>
    <w:rsid w:val="00D83EA0"/>
    <w:rsid w:val="00DB6720"/>
    <w:rsid w:val="00DF368B"/>
    <w:rsid w:val="00E27E2A"/>
    <w:rsid w:val="00E645AF"/>
    <w:rsid w:val="00E72C10"/>
    <w:rsid w:val="00E822B3"/>
    <w:rsid w:val="00EA11DE"/>
    <w:rsid w:val="00EA7F74"/>
    <w:rsid w:val="00ED6954"/>
    <w:rsid w:val="00ED7796"/>
    <w:rsid w:val="00EE3FBE"/>
    <w:rsid w:val="00F26226"/>
    <w:rsid w:val="00F32163"/>
    <w:rsid w:val="00F62378"/>
    <w:rsid w:val="00F651EA"/>
    <w:rsid w:val="00FA3990"/>
    <w:rsid w:val="00FB0E1D"/>
    <w:rsid w:val="00FF0D7E"/>
    <w:rsid w:val="00FF16E1"/>
    <w:rsid w:val="00FF5D1D"/>
    <w:rsid w:val="00FF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lang w:eastAsia="pt-BR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rFonts w:eastAsia="Century Schoolbook"/>
      <w:i/>
      <w:iCs/>
      <w:color w:val="E65B01"/>
      <w:lang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rFonts w:eastAsia="Century Schoolbook"/>
      <w:b/>
      <w:bCs/>
      <w:color w:val="E65B01"/>
      <w:lang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eastAsia="pt-BR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rFonts w:eastAsia="Century Schoolbook"/>
      <w:b/>
      <w:bCs/>
      <w:color w:val="3667C3"/>
      <w:lang w:eastAsia="pt-BR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Times New Roman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Times New Roman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Times New Roman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rFonts w:cs="Times New Roman"/>
      <w:i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rFonts w:cs="Times New Roman"/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rFonts w:cs="Times New Roman"/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rFonts w:cs="Times New Roman"/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rFonts w:cs="Times New Roman"/>
      <w:b/>
      <w:i/>
      <w:color w:val="3667C3"/>
      <w:sz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 w:cs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rFonts w:cs="Times New Roman"/>
      <w:color w:val="414751"/>
      <w:sz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rFonts w:cs="Times New Roman"/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rFonts w:eastAsia="Century Schoolbook"/>
      <w:b/>
      <w:bCs/>
      <w:lang w:eastAsia="pt-BR"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rFonts w:cs="Times New Roman"/>
      <w:b/>
      <w:color w:val="414751"/>
      <w:sz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  <w:rPr>
      <w:lang w:eastAsia="pt-BR"/>
    </w:r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 w:cs="Times New Roman"/>
      <w:color w:val="414751"/>
      <w:sz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rFonts w:cs="Times New Roman"/>
      <w:b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 w:cs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rFonts w:cs="Times New Roman"/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rFonts w:eastAsia="Century Schoolbook"/>
      <w:i/>
      <w:iCs/>
      <w:lang w:eastAsia="pt-BR"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rFonts w:cs="Times New Roman"/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rFonts w:cs="Times New Roman"/>
      <w:color w:val="E65B01"/>
      <w:sz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rFonts w:cs="Times New Roman"/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rFonts w:eastAsia="Century Schoolbook"/>
      <w:i/>
      <w:iCs/>
      <w:color w:val="575F6D"/>
      <w:spacing w:val="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rFonts w:cs="Times New Roman"/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99"/>
    <w:qFormat/>
    <w:rsid w:val="009C3B99"/>
    <w:rPr>
      <w:rFonts w:cs="Times New Roman"/>
      <w:i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rFonts w:cs="Times New Roman"/>
      <w:b/>
      <w:i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  <w:lang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Times New Roman"/>
      <w:smallCaps/>
      <w:color w:val="FE8637"/>
      <w:spacing w:val="10"/>
      <w:sz w:val="48"/>
    </w:rPr>
  </w:style>
  <w:style w:type="paragraph" w:styleId="SemEspaamento">
    <w:name w:val="No Spacing"/>
    <w:uiPriority w:val="99"/>
    <w:qFormat/>
    <w:rsid w:val="009C3B99"/>
    <w:rPr>
      <w:rFonts w:eastAsia="Times New Roman" w:cs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 w:cs="Times New Roman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rFonts w:cs="Times New Roman"/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  <w:lang w:eastAsia="pt-BR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 w:cs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rFonts w:cs="Times New Roman"/>
      <w:color w:val="414751"/>
      <w:sz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spacing w:after="0"/>
      <w:ind w:left="245" w:hanging="245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ind w:left="490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3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rsid w:val="00136067"/>
    <w:rPr>
      <w:rFonts w:cs="Times New Roman"/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rsid w:val="00B555E1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B555E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B555E1"/>
    <w:rPr>
      <w:rFonts w:eastAsia="Times New Roman" w:cs="Times New Roman"/>
      <w:color w:val="41475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B555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B555E1"/>
    <w:rPr>
      <w:b/>
    </w:rPr>
  </w:style>
  <w:style w:type="numbering" w:customStyle="1" w:styleId="ListacomMarcadores">
    <w:name w:val="Lista com Marcadores"/>
    <w:rsid w:val="00EE40CA"/>
    <w:pPr>
      <w:numPr>
        <w:numId w:val="1"/>
      </w:numPr>
    </w:pPr>
  </w:style>
  <w:style w:type="numbering" w:customStyle="1" w:styleId="ListaNumerada">
    <w:name w:val="Lista Numerada"/>
    <w:rsid w:val="00EE40C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8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iina.gom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Renan Gomes de Quadros Santos</vt:lpstr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Renan Gomes de Quadros Santos</dc:title>
  <dc:creator>Allan</dc:creator>
  <cp:lastModifiedBy>Irineu</cp:lastModifiedBy>
  <cp:revision>2</cp:revision>
  <cp:lastPrinted>2011-12-14T13:05:00Z</cp:lastPrinted>
  <dcterms:created xsi:type="dcterms:W3CDTF">2014-08-21T19:38:00Z</dcterms:created>
  <dcterms:modified xsi:type="dcterms:W3CDTF">2014-08-21T19:38:00Z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