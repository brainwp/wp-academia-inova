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541" w:rsidRDefault="00D37541"/>
    <w:sdt>
      <w:sdtPr>
        <w:alias w:val="Nome do Currículo"/>
        <w:tag w:val="Nome do Currículo"/>
        <w:id w:val="-924265653"/>
        <w:placeholder>
          <w:docPart w:val="5605A41AA8684ADCBE37AD704034DD5E"/>
        </w:placeholder>
        <w:docPartList>
          <w:docPartGallery w:val="Quick Parts"/>
          <w:docPartCategory w:val=" Nome do Currículo"/>
        </w:docPartList>
      </w:sdtPr>
      <w:sdtEndPr/>
      <w:sdtContent>
        <w:p w:rsidR="00E03382" w:rsidRDefault="00E03382">
          <w:r>
            <w:t>28/01/2014</w:t>
          </w:r>
        </w:p>
        <w:p w:rsidR="00E03382" w:rsidRDefault="00D61558">
          <w:pPr>
            <w:pStyle w:val="NomePessoal"/>
          </w:pPr>
          <w:sdt>
            <w:sdtPr>
              <w:alias w:val="Autor"/>
              <w:tag w:val=""/>
              <w:id w:val="1823003119"/>
              <w:placeholder>
                <w:docPart w:val="C0EC8140BF414C8CB9578EF29FCC035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E03382">
                <w:t>Maria Luiza do Nascimento Moraes</w:t>
              </w:r>
            </w:sdtContent>
          </w:sdt>
        </w:p>
        <w:sdt>
          <w:sdtPr>
            <w:alias w:val="Telefone"/>
            <w:tag w:val=""/>
            <w:id w:val="1357783703"/>
            <w:placeholder>
              <w:docPart w:val="92C39A7CDE97471DB93982040CCBDE13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E03382" w:rsidRDefault="00E03382">
              <w:pPr>
                <w:pStyle w:val="Telefone"/>
              </w:pPr>
              <w:r>
                <w:t xml:space="preserve">Residencial – 4616-3713              </w:t>
              </w:r>
              <w:proofErr w:type="spellStart"/>
              <w:r>
                <w:t>Cel</w:t>
              </w:r>
              <w:proofErr w:type="spellEnd"/>
              <w:r>
                <w:t>: 96199-5035</w:t>
              </w:r>
            </w:p>
          </w:sdtContent>
        </w:sdt>
        <w:p w:rsidR="00E03382" w:rsidRDefault="00E03382">
          <w:pPr>
            <w:pStyle w:val="NomePessoal"/>
          </w:pPr>
        </w:p>
        <w:sdt>
          <w:sdtPr>
            <w:alias w:val="Endereço de Email"/>
            <w:tag w:val=""/>
            <w:id w:val="527535243"/>
            <w:placeholder>
              <w:docPart w:val="BA8B1AE06232481DB3AD99787314A25B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E03382" w:rsidRDefault="00E03382">
              <w:pPr>
                <w:pStyle w:val="EndereodoRemetente"/>
              </w:pPr>
              <w:r>
                <w:t>Marialuizanmoraes@hotmail.com</w:t>
              </w:r>
            </w:p>
          </w:sdtContent>
        </w:sdt>
        <w:sdt>
          <w:sdtPr>
            <w:alias w:val="Endereço"/>
            <w:tag w:val=""/>
            <w:id w:val="539556739"/>
            <w:placeholder>
              <w:docPart w:val="0ED34977FB6D42E9AC9600A144BCD8C3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E03382" w:rsidRDefault="00E03382">
              <w:pPr>
                <w:pStyle w:val="EndereodoRemetente"/>
              </w:pPr>
              <w:r>
                <w:t xml:space="preserve">Estrada </w:t>
              </w:r>
              <w:proofErr w:type="gramStart"/>
              <w:r>
                <w:t>Normandia ,</w:t>
              </w:r>
              <w:proofErr w:type="gramEnd"/>
              <w:r>
                <w:t xml:space="preserve"> 508 Jardim Pioneiro Cotia</w:t>
              </w:r>
            </w:p>
          </w:sdtContent>
        </w:sdt>
        <w:sdt>
          <w:sdtPr>
            <w:rPr>
              <w:rStyle w:val="TextodoEspaoReservado"/>
              <w:color w:val="000000"/>
            </w:rPr>
            <w:id w:val="1753779621"/>
            <w:placeholder>
              <w:docPart w:val="02A39BBB1F48498E89220DF8511E3633"/>
            </w:placeholder>
            <w:showingPlcHdr/>
            <w:text/>
          </w:sdtPr>
          <w:sdtEndPr>
            <w:rPr>
              <w:rStyle w:val="TextodoEspaoReservado"/>
            </w:rPr>
          </w:sdtEndPr>
          <w:sdtContent>
            <w:p w:rsidR="00E03382" w:rsidRDefault="00E03382">
              <w:pPr>
                <w:pStyle w:val="EndereodoRemetente"/>
              </w:pPr>
              <w:r>
                <w:rPr>
                  <w:rStyle w:val="TextodoEspaoReservado"/>
                  <w:color w:val="000000"/>
                </w:rPr>
                <w:t>[Digite seu site]</w:t>
              </w:r>
            </w:p>
          </w:sdtContent>
        </w:sdt>
        <w:p w:rsidR="00A82473" w:rsidRDefault="00D61558"/>
      </w:sdtContent>
    </w:sdt>
    <w:p w:rsidR="00A82473" w:rsidRDefault="003E71BA">
      <w:pPr>
        <w:pStyle w:val="TtulodeSeo"/>
      </w:pPr>
      <w:r>
        <w:t>Objetivos</w:t>
      </w:r>
    </w:p>
    <w:p w:rsidR="00A82473" w:rsidRDefault="00BE7D30">
      <w:r>
        <w:t>Recepcionista - Administrativo</w:t>
      </w:r>
    </w:p>
    <w:p w:rsidR="00A82473" w:rsidRDefault="003E71BA">
      <w:pPr>
        <w:pStyle w:val="TtulodeSeo"/>
      </w:pPr>
      <w:r>
        <w:t>Educação</w:t>
      </w:r>
    </w:p>
    <w:p w:rsidR="00A82473" w:rsidRDefault="00B12B08">
      <w:pPr>
        <w:pStyle w:val="Subseo"/>
      </w:pPr>
      <w:proofErr w:type="spellStart"/>
      <w:r>
        <w:t>Idomineu</w:t>
      </w:r>
      <w:proofErr w:type="spellEnd"/>
      <w:r>
        <w:t xml:space="preserve"> </w:t>
      </w:r>
      <w:r w:rsidR="00BE7D30">
        <w:t>Antunes Caldeira</w:t>
      </w:r>
    </w:p>
    <w:p w:rsidR="00A82473" w:rsidRDefault="00BE7D30">
      <w:pPr>
        <w:pStyle w:val="DatadaSubseo"/>
        <w:spacing w:after="0"/>
        <w:rPr>
          <w:rStyle w:val="nfaseIntensa"/>
        </w:rPr>
      </w:pPr>
      <w:r>
        <w:rPr>
          <w:b/>
          <w:bCs/>
          <w:i/>
          <w:iCs/>
        </w:rPr>
        <w:t>12/12/2002</w:t>
      </w:r>
      <w:r w:rsidR="003E71BA">
        <w:rPr>
          <w:color w:val="A9A57C" w:themeColor="accent1"/>
        </w:rPr>
        <w:t>|</w:t>
      </w:r>
      <w:r w:rsidR="003E71BA">
        <w:t xml:space="preserve"> </w:t>
      </w:r>
      <w:r w:rsidR="00B12B08">
        <w:t xml:space="preserve">Ensino </w:t>
      </w:r>
      <w:proofErr w:type="spellStart"/>
      <w:r w:rsidR="00B12B08">
        <w:t>Medio</w:t>
      </w:r>
      <w:proofErr w:type="spellEnd"/>
    </w:p>
    <w:p w:rsidR="00A82473" w:rsidRDefault="00B12B08">
      <w:pPr>
        <w:pStyle w:val="PargrafodaLista"/>
        <w:numPr>
          <w:ilvl w:val="0"/>
          <w:numId w:val="4"/>
        </w:numPr>
        <w:spacing w:after="0"/>
        <w:ind w:left="288" w:hanging="288"/>
      </w:pPr>
      <w:r>
        <w:t>Técnicas de vendas</w:t>
      </w:r>
    </w:p>
    <w:p w:rsidR="00B12B08" w:rsidRDefault="00B12B08">
      <w:pPr>
        <w:pStyle w:val="PargrafodaLista"/>
        <w:numPr>
          <w:ilvl w:val="0"/>
          <w:numId w:val="4"/>
        </w:numPr>
        <w:spacing w:after="0"/>
        <w:ind w:left="288" w:hanging="288"/>
      </w:pPr>
      <w:r>
        <w:t>Recepcionista / Telefonista</w:t>
      </w:r>
    </w:p>
    <w:p w:rsidR="00B12B08" w:rsidRDefault="00B12B08">
      <w:pPr>
        <w:pStyle w:val="PargrafodaLista"/>
        <w:numPr>
          <w:ilvl w:val="0"/>
          <w:numId w:val="4"/>
        </w:numPr>
        <w:spacing w:after="0"/>
        <w:ind w:left="288" w:hanging="288"/>
      </w:pPr>
      <w:r>
        <w:t>Auxiliar Departamento Pessoal</w:t>
      </w:r>
    </w:p>
    <w:p w:rsidR="007E2D67" w:rsidRDefault="007E2D67">
      <w:pPr>
        <w:pStyle w:val="PargrafodaLista"/>
        <w:numPr>
          <w:ilvl w:val="0"/>
          <w:numId w:val="4"/>
        </w:numPr>
        <w:spacing w:after="0"/>
        <w:ind w:left="288" w:hanging="288"/>
      </w:pPr>
      <w:proofErr w:type="spellStart"/>
      <w:r>
        <w:t>Informatica</w:t>
      </w:r>
      <w:proofErr w:type="spellEnd"/>
    </w:p>
    <w:p w:rsidR="00A82473" w:rsidRDefault="003E71BA">
      <w:pPr>
        <w:pStyle w:val="TtulodeSeo"/>
      </w:pPr>
      <w:r>
        <w:t>Experiência</w:t>
      </w:r>
    </w:p>
    <w:p w:rsidR="00A82473" w:rsidRDefault="00B12B08">
      <w:pPr>
        <w:spacing w:after="0"/>
        <w:rPr>
          <w:i/>
          <w:iCs/>
        </w:rPr>
      </w:pPr>
      <w:r>
        <w:t>Auxiliar De Classe</w:t>
      </w:r>
      <w:r w:rsidR="003E71BA">
        <w:rPr>
          <w:rStyle w:val="nfaseIntensa"/>
        </w:rPr>
        <w:t xml:space="preserve"> </w:t>
      </w:r>
      <w:r>
        <w:rPr>
          <w:b/>
          <w:bCs/>
          <w:i/>
          <w:iCs/>
          <w:color w:val="000000"/>
        </w:rPr>
        <w:t>10/12/2012</w:t>
      </w:r>
      <w:r w:rsidR="003E71BA">
        <w:t xml:space="preserve"> – </w:t>
      </w:r>
      <w:r>
        <w:t>06/09/2013</w:t>
      </w:r>
    </w:p>
    <w:p w:rsidR="00A82473" w:rsidRDefault="00B12B08">
      <w:pPr>
        <w:rPr>
          <w:color w:val="675E47" w:themeColor="text2"/>
        </w:rPr>
      </w:pPr>
      <w:r>
        <w:rPr>
          <w:color w:val="675E47" w:themeColor="text2"/>
        </w:rPr>
        <w:t>Prefeitura Municipal de Cotia</w:t>
      </w:r>
      <w:r w:rsidR="003E71BA">
        <w:rPr>
          <w:color w:val="675E47" w:themeColor="text2"/>
        </w:rPr>
        <w:t xml:space="preserve"> | </w:t>
      </w:r>
      <w:r>
        <w:rPr>
          <w:color w:val="675E47" w:themeColor="text2"/>
        </w:rPr>
        <w:t xml:space="preserve">Estrada </w:t>
      </w:r>
      <w:proofErr w:type="gramStart"/>
      <w:r>
        <w:rPr>
          <w:color w:val="675E47" w:themeColor="text2"/>
        </w:rPr>
        <w:t>Normandia ,</w:t>
      </w:r>
      <w:proofErr w:type="gramEnd"/>
      <w:r>
        <w:rPr>
          <w:color w:val="675E47" w:themeColor="text2"/>
        </w:rPr>
        <w:t xml:space="preserve"> 508 Jardim Pioneiro </w:t>
      </w:r>
    </w:p>
    <w:p w:rsidR="00A82473" w:rsidRDefault="00B12B08">
      <w:r>
        <w:t xml:space="preserve">Auxiliar os Professores e </w:t>
      </w:r>
      <w:proofErr w:type="gramStart"/>
      <w:r>
        <w:t>Secretaria ,</w:t>
      </w:r>
      <w:proofErr w:type="gramEnd"/>
      <w:r>
        <w:t xml:space="preserve"> Atendimento </w:t>
      </w:r>
      <w:proofErr w:type="spellStart"/>
      <w:r>
        <w:t>Telefonico</w:t>
      </w:r>
      <w:proofErr w:type="spellEnd"/>
    </w:p>
    <w:p w:rsidR="001B1E4C" w:rsidRDefault="001B1E4C">
      <w:r>
        <w:t>Operador 1 (</w:t>
      </w:r>
      <w:proofErr w:type="gramStart"/>
      <w:r>
        <w:t>digitador)  01</w:t>
      </w:r>
      <w:proofErr w:type="gramEnd"/>
      <w:r>
        <w:t xml:space="preserve">/02/2012 – 29/02/2012 ( </w:t>
      </w:r>
      <w:proofErr w:type="spellStart"/>
      <w:r>
        <w:t>Temporario</w:t>
      </w:r>
      <w:proofErr w:type="spellEnd"/>
      <w:r>
        <w:t xml:space="preserve"> )</w:t>
      </w:r>
    </w:p>
    <w:p w:rsidR="00A82473" w:rsidRDefault="001B1E4C" w:rsidP="001B1E4C">
      <w:proofErr w:type="gramStart"/>
      <w:r>
        <w:t>TCI  Serviços</w:t>
      </w:r>
      <w:proofErr w:type="gramEnd"/>
      <w:r>
        <w:t xml:space="preserve"> Terceirizados  -  Cotia</w:t>
      </w:r>
    </w:p>
    <w:p w:rsidR="001B1E4C" w:rsidRDefault="001B1E4C" w:rsidP="001B1E4C">
      <w:proofErr w:type="spellStart"/>
      <w:r>
        <w:t>Apedidões</w:t>
      </w:r>
      <w:proofErr w:type="spellEnd"/>
      <w:r>
        <w:t xml:space="preserve"> – Atendimento em gera</w:t>
      </w:r>
      <w:r w:rsidR="000C5A59">
        <w:t>l</w:t>
      </w:r>
      <w:bookmarkStart w:id="0" w:name="_GoBack"/>
      <w:bookmarkEnd w:id="0"/>
      <w:r>
        <w:t xml:space="preserve"> e telefônico.</w:t>
      </w:r>
    </w:p>
    <w:p w:rsidR="0037058E" w:rsidRDefault="0037058E" w:rsidP="001B1E4C">
      <w:r>
        <w:t xml:space="preserve">Caixa 28/10/2010 – 05/11/2010 </w:t>
      </w:r>
    </w:p>
    <w:p w:rsidR="0037058E" w:rsidRDefault="0037058E" w:rsidP="001B1E4C">
      <w:r>
        <w:t xml:space="preserve">Lojas </w:t>
      </w:r>
      <w:proofErr w:type="gramStart"/>
      <w:r>
        <w:t>cem  -</w:t>
      </w:r>
      <w:proofErr w:type="gramEnd"/>
      <w:r>
        <w:t xml:space="preserve"> cotia    (</w:t>
      </w:r>
      <w:proofErr w:type="spellStart"/>
      <w:r>
        <w:t>Partime</w:t>
      </w:r>
      <w:proofErr w:type="spellEnd"/>
      <w:r>
        <w:t xml:space="preserve">) </w:t>
      </w:r>
      <w:proofErr w:type="spellStart"/>
      <w:r>
        <w:t>Temporario</w:t>
      </w:r>
      <w:proofErr w:type="spellEnd"/>
    </w:p>
    <w:p w:rsidR="001B1E4C" w:rsidRDefault="001B1E4C" w:rsidP="001B1E4C"/>
    <w:p w:rsidR="001B1E4C" w:rsidRDefault="001B1E4C" w:rsidP="001B1E4C">
      <w:r>
        <w:t xml:space="preserve">Para mais informações estou </w:t>
      </w:r>
      <w:proofErr w:type="spellStart"/>
      <w:r>
        <w:t>a</w:t>
      </w:r>
      <w:proofErr w:type="spellEnd"/>
      <w:r>
        <w:t xml:space="preserve"> disposição da Empresa.</w:t>
      </w:r>
    </w:p>
    <w:p w:rsidR="00A82473" w:rsidRDefault="00A82473">
      <w:pPr>
        <w:spacing w:after="200" w:line="276" w:lineRule="auto"/>
      </w:pPr>
    </w:p>
    <w:sectPr w:rsidR="00A82473">
      <w:headerReference w:type="even" r:id="rId11"/>
      <w:footerReference w:type="even" r:id="rId12"/>
      <w:footerReference w:type="default" r:id="rId13"/>
      <w:headerReference w:type="first" r:id="rId14"/>
      <w:pgSz w:w="11907" w:h="16839"/>
      <w:pgMar w:top="3061" w:right="1418" w:bottom="1418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558" w:rsidRDefault="00D61558">
      <w:pPr>
        <w:spacing w:after="0" w:line="240" w:lineRule="auto"/>
      </w:pPr>
      <w:r>
        <w:separator/>
      </w:r>
    </w:p>
  </w:endnote>
  <w:endnote w:type="continuationSeparator" w:id="0">
    <w:p w:rsidR="00D61558" w:rsidRDefault="00D61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473" w:rsidRDefault="003E71BA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82473" w:rsidRDefault="00A8247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BSS6mAIQIAAIE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A82473" w:rsidRDefault="00A8247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82473" w:rsidRDefault="00A8247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" fillcolor="#a9a57c [3204]" stroked="f" strokeweight="2pt">
              <v:path arrowok="t"/>
              <v:textbox>
                <w:txbxContent>
                  <w:p w:rsidR="00A82473" w:rsidRDefault="00A82473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lchete Dup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A82473" w:rsidRDefault="003E71B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lchete Duplo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N4adBS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A82473" w:rsidRDefault="003E71B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473" w:rsidRDefault="003E71BA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7A5DF27" id="Retângulo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82473" w:rsidRDefault="00A8247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" fillcolor="#675e47 [3215]" stroked="f" strokeweight="2pt">
              <v:path arrowok="t"/>
              <v:textbox>
                <w:txbxContent>
                  <w:p w:rsidR="00A82473" w:rsidRDefault="00A8247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82473" w:rsidRDefault="00A8247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Cy&#10;221JFwIAAIMEAAAOAAAAAAAAAAAAAAAAAC4CAABkcnMvZTJvRG9jLnhtbFBLAQItABQABgAIAAAA&#10;IQCHA4n52gAAAAUBAAAPAAAAAAAAAAAAAAAAAHEEAABkcnMvZG93bnJldi54bWxQSwUGAAAAAAQA&#10;BADzAAAAeAUAAAAA&#10;" fillcolor="#a9a57c [3204]" stroked="f" strokeweight="2pt">
              <v:path arrowok="t"/>
              <v:textbox>
                <w:txbxContent>
                  <w:p w:rsidR="00A82473" w:rsidRDefault="00A82473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lchete Dup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A82473" w:rsidRDefault="003E71B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aYVjTJ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A82473" w:rsidRDefault="003E71B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558" w:rsidRDefault="00D61558">
      <w:pPr>
        <w:spacing w:after="0" w:line="240" w:lineRule="auto"/>
      </w:pPr>
      <w:r>
        <w:separator/>
      </w:r>
    </w:p>
  </w:footnote>
  <w:footnote w:type="continuationSeparator" w:id="0">
    <w:p w:rsidR="00D61558" w:rsidRDefault="00D61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473" w:rsidRDefault="003E71BA">
    <w:pPr>
      <w:pStyle w:val="Cabealh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B2B13E2" id="Retâ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2473" w:rsidRDefault="003E71BA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p w:rsidR="00A82473" w:rsidRDefault="003E71BA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82473" w:rsidRDefault="00A8247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tângulo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" fillcolor="#a9a57c [3204]" stroked="f" strokeweight="2pt">
              <v:path arrowok="t"/>
              <v:textbox>
                <w:txbxContent>
                  <w:p w:rsidR="00A82473" w:rsidRDefault="00A82473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82473" w:rsidRDefault="00A8247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tângulo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" fillcolor="#675e47 [3215]" stroked="f" strokeweight="2pt">
              <v:path arrowok="t"/>
              <v:textbox>
                <w:txbxContent>
                  <w:p w:rsidR="00A82473" w:rsidRDefault="00A8247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473" w:rsidRDefault="003E71BA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7F3A2A9" id="Retângulo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82473" w:rsidRDefault="00A8247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zVezVSACAACB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A82473" w:rsidRDefault="00A8247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82473" w:rsidRDefault="00A8247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Ct0&#10;lHMWAgAAhA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A82473" w:rsidRDefault="00A82473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C07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30"/>
    <w:rsid w:val="000C5A59"/>
    <w:rsid w:val="001647C8"/>
    <w:rsid w:val="001B1E4C"/>
    <w:rsid w:val="00297CB6"/>
    <w:rsid w:val="002D52E9"/>
    <w:rsid w:val="002E17E5"/>
    <w:rsid w:val="002E2FE1"/>
    <w:rsid w:val="003568C8"/>
    <w:rsid w:val="0037058E"/>
    <w:rsid w:val="003E71BA"/>
    <w:rsid w:val="007459C9"/>
    <w:rsid w:val="007E2D67"/>
    <w:rsid w:val="00836540"/>
    <w:rsid w:val="008B7659"/>
    <w:rsid w:val="009136AD"/>
    <w:rsid w:val="00A82473"/>
    <w:rsid w:val="00B12B08"/>
    <w:rsid w:val="00BE7D30"/>
    <w:rsid w:val="00D37541"/>
    <w:rsid w:val="00D61558"/>
    <w:rsid w:val="00E03382"/>
    <w:rsid w:val="00E4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F7835D7-D8C4-44A7-BF55-F812B00E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Forte">
    <w:name w:val="Strong"/>
    <w:basedOn w:val="Fontepargpadro"/>
    <w:uiPriority w:val="22"/>
    <w:qFormat/>
    <w:rPr>
      <w:b/>
      <w:bCs/>
      <w14:numForm w14:val="oldStyle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eSutil">
    <w:name w:val="Subtle Emphasis"/>
    <w:basedOn w:val="Fontepargpadro"/>
    <w:uiPriority w:val="19"/>
    <w:qFormat/>
    <w:rPr>
      <w:i/>
      <w:iCs/>
      <w:color w:val="auto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auto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qFormat/>
    <w:rPr>
      <w:b/>
      <w:color w:val="675E47" w:themeColor="text2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ePessoal">
    <w:name w:val="Nome Pessoal"/>
    <w:basedOn w:val="Ttulo"/>
    <w:link w:val="CaracteredeNomePessoal"/>
    <w:qFormat/>
    <w:rPr>
      <w:b/>
      <w:sz w:val="28"/>
      <w:szCs w:val="28"/>
    </w:rPr>
  </w:style>
  <w:style w:type="paragraph" w:customStyle="1" w:styleId="DatadaSubseo">
    <w:name w:val="Data da Subseção"/>
    <w:basedOn w:val="Normal"/>
    <w:qFormat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Telefone">
    <w:name w:val="Telefone"/>
    <w:basedOn w:val="SemEspaamento"/>
    <w:qFormat/>
    <w:rPr>
      <w:sz w:val="24"/>
    </w:rPr>
  </w:style>
  <w:style w:type="paragraph" w:customStyle="1" w:styleId="EndereodoRemetente">
    <w:name w:val="Endereço do Remetente"/>
    <w:basedOn w:val="SemEspaamento"/>
    <w:qFormat/>
    <w:pPr>
      <w:spacing w:line="274" w:lineRule="auto"/>
    </w:pPr>
    <w:rPr>
      <w:sz w:val="21"/>
    </w:rPr>
  </w:style>
  <w:style w:type="paragraph" w:customStyle="1" w:styleId="TextodaSubseo">
    <w:name w:val="Texto da Subseção"/>
    <w:basedOn w:val="Commarcadore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Commarcadore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Encerramento">
    <w:name w:val="Closing"/>
    <w:basedOn w:val="Normal"/>
    <w:link w:val="Encerramento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EncerramentoChar">
    <w:name w:val="Encerramento Char"/>
    <w:basedOn w:val="Fontepargpadro"/>
    <w:link w:val="Encerramento"/>
    <w:uiPriority w:val="5"/>
    <w:rPr>
      <w:b/>
      <w:color w:val="auto"/>
      <w:sz w:val="21"/>
    </w:rPr>
  </w:style>
  <w:style w:type="paragraph" w:customStyle="1" w:styleId="EndereodoDestinatrio">
    <w:name w:val="Endereço do Destinatário"/>
    <w:basedOn w:val="SemEspaament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udao">
    <w:name w:val="Salutation"/>
    <w:basedOn w:val="SemEspaamento"/>
    <w:next w:val="Normal"/>
    <w:link w:val="Saudao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udaoChar">
    <w:name w:val="Saudação Char"/>
    <w:basedOn w:val="Fontepargpadro"/>
    <w:link w:val="Saudao"/>
    <w:uiPriority w:val="4"/>
    <w:rPr>
      <w:b/>
      <w:color w:val="auto"/>
      <w:sz w:val="21"/>
    </w:rPr>
  </w:style>
  <w:style w:type="paragraph" w:styleId="Assinatura">
    <w:name w:val="Signature"/>
    <w:basedOn w:val="Normal"/>
    <w:link w:val="AssinaturaChar"/>
    <w:uiPriority w:val="99"/>
    <w:unhideWhenUsed/>
    <w:pPr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Pr>
      <w:sz w:val="21"/>
    </w:rPr>
  </w:style>
  <w:style w:type="character" w:customStyle="1" w:styleId="CaracteredeNomePessoal">
    <w:name w:val="Caractere de Nome Pessoal"/>
    <w:basedOn w:val="TtuloChar"/>
    <w:link w:val="NomePessoal"/>
    <w:rsid w:val="00E03382"/>
    <w:rPr>
      <w:rFonts w:asciiTheme="majorHAnsi" w:eastAsiaTheme="majorEastAsia" w:hAnsiTheme="majorHAnsi" w:cstheme="majorBidi"/>
      <w:b/>
      <w:color w:val="675E47" w:themeColor="text2"/>
      <w:kern w:val="28"/>
      <w:sz w:val="28"/>
      <w:szCs w:val="28"/>
      <w14:ligatures w14:val="standard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naldo\AppData\Roaming\Microsoft\Modelos\Curr&#237;culo%20(design%20Arredore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05A41AA8684ADCBE37AD704034DD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E2CD56-4B54-4667-B382-7231BD108747}"/>
      </w:docPartPr>
      <w:docPartBody>
        <w:p w:rsidR="008F532F" w:rsidRDefault="002D4669">
          <w:pPr>
            <w:pStyle w:val="5605A41AA8684ADCBE37AD704034DD5E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C0EC8140BF414C8CB9578EF29FCC03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F7B076-86EF-46CF-A3A0-EC77B5E12FA7}"/>
      </w:docPartPr>
      <w:docPartBody>
        <w:p w:rsidR="009157C2" w:rsidRDefault="002D5DA2" w:rsidP="002D5DA2">
          <w:pPr>
            <w:pStyle w:val="C0EC8140BF414C8CB9578EF29FCC0351"/>
          </w:pPr>
          <w:r>
            <w:rPr>
              <w:rStyle w:val="TextodoEspaoReservado"/>
            </w:rPr>
            <w:t>[Digite seu Nome]</w:t>
          </w:r>
        </w:p>
      </w:docPartBody>
    </w:docPart>
    <w:docPart>
      <w:docPartPr>
        <w:name w:val="92C39A7CDE97471DB93982040CCBDE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FD90DF-47E0-4647-9280-98857855AF43}"/>
      </w:docPartPr>
      <w:docPartBody>
        <w:p w:rsidR="009157C2" w:rsidRDefault="002D5DA2" w:rsidP="002D5DA2">
          <w:pPr>
            <w:pStyle w:val="92C39A7CDE97471DB93982040CCBDE13"/>
          </w:pPr>
          <w:r>
            <w:rPr>
              <w:rStyle w:val="TextodoEspaoReservado"/>
              <w:color w:val="000000"/>
            </w:rPr>
            <w:t>[Digite seu número de telefone]</w:t>
          </w:r>
        </w:p>
      </w:docPartBody>
    </w:docPart>
    <w:docPart>
      <w:docPartPr>
        <w:name w:val="BA8B1AE06232481DB3AD99787314A2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233BDA-7C8C-4574-B44F-5DA6A9BD2656}"/>
      </w:docPartPr>
      <w:docPartBody>
        <w:p w:rsidR="009157C2" w:rsidRDefault="002D5DA2" w:rsidP="002D5DA2">
          <w:pPr>
            <w:pStyle w:val="BA8B1AE06232481DB3AD99787314A25B"/>
          </w:pPr>
          <w:r>
            <w:rPr>
              <w:rStyle w:val="TextodoEspaoReservado"/>
              <w:color w:val="000000"/>
            </w:rPr>
            <w:t>[Digite seu email]</w:t>
          </w:r>
        </w:p>
      </w:docPartBody>
    </w:docPart>
    <w:docPart>
      <w:docPartPr>
        <w:name w:val="0ED34977FB6D42E9AC9600A144BCD8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0BAC64-8153-4BB7-946B-C8157524C753}"/>
      </w:docPartPr>
      <w:docPartBody>
        <w:p w:rsidR="009157C2" w:rsidRDefault="002D5DA2" w:rsidP="002D5DA2">
          <w:pPr>
            <w:pStyle w:val="0ED34977FB6D42E9AC9600A144BCD8C3"/>
          </w:pPr>
          <w:r>
            <w:rPr>
              <w:rStyle w:val="TextodoEspaoReservado"/>
              <w:color w:val="000000"/>
            </w:rPr>
            <w:t>[Digite seu endereço]</w:t>
          </w:r>
        </w:p>
      </w:docPartBody>
    </w:docPart>
    <w:docPart>
      <w:docPartPr>
        <w:name w:val="02A39BBB1F48498E89220DF8511E36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FCE06C-2C47-4D43-B05F-BB717E9251C3}"/>
      </w:docPartPr>
      <w:docPartBody>
        <w:p w:rsidR="009157C2" w:rsidRDefault="002D5DA2" w:rsidP="002D5DA2">
          <w:pPr>
            <w:pStyle w:val="02A39BBB1F48498E89220DF8511E3633"/>
          </w:pPr>
          <w:r>
            <w:rPr>
              <w:rStyle w:val="TextodoEspaoReservado"/>
              <w:color w:val="000000"/>
            </w:rPr>
            <w:t>[Digite seu 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69"/>
    <w:rsid w:val="00133AE7"/>
    <w:rsid w:val="002639A7"/>
    <w:rsid w:val="002D4669"/>
    <w:rsid w:val="002D5DA2"/>
    <w:rsid w:val="00345632"/>
    <w:rsid w:val="003E52C7"/>
    <w:rsid w:val="004005FA"/>
    <w:rsid w:val="00665EB8"/>
    <w:rsid w:val="008F532F"/>
    <w:rsid w:val="009157C2"/>
    <w:rsid w:val="00D73AE6"/>
    <w:rsid w:val="00E17D4B"/>
    <w:rsid w:val="00E8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2D5DA2"/>
    <w:rPr>
      <w:color w:val="808080"/>
    </w:rPr>
  </w:style>
  <w:style w:type="paragraph" w:customStyle="1" w:styleId="5605A41AA8684ADCBE37AD704034DD5E">
    <w:name w:val="5605A41AA8684ADCBE37AD704034DD5E"/>
  </w:style>
  <w:style w:type="paragraph" w:customStyle="1" w:styleId="35C0D56C634C497CA9085D37F5812EFF">
    <w:name w:val="35C0D56C634C497CA9085D37F5812EFF"/>
  </w:style>
  <w:style w:type="paragraph" w:customStyle="1" w:styleId="7FD31B8F4601448799627299F201CC95">
    <w:name w:val="7FD31B8F4601448799627299F201CC95"/>
  </w:style>
  <w:style w:type="paragraph" w:customStyle="1" w:styleId="4910D321553641808D6CBB35E9E8E71E">
    <w:name w:val="4910D321553641808D6CBB35E9E8E71E"/>
  </w:style>
  <w:style w:type="paragraph" w:customStyle="1" w:styleId="B9121B355337455FAE571D9FE000F535">
    <w:name w:val="B9121B355337455FAE571D9FE000F535"/>
  </w:style>
  <w:style w:type="paragraph" w:customStyle="1" w:styleId="8664D3939E0C423C8BA2966CEA6C339C">
    <w:name w:val="8664D3939E0C423C8BA2966CEA6C339C"/>
  </w:style>
  <w:style w:type="paragraph" w:customStyle="1" w:styleId="363F5ED2C4F741E9B7BD7DE7163CE785">
    <w:name w:val="363F5ED2C4F741E9B7BD7DE7163CE785"/>
  </w:style>
  <w:style w:type="paragraph" w:customStyle="1" w:styleId="6E3BEF04027C410886B846AC81491185">
    <w:name w:val="6E3BEF04027C410886B846AC81491185"/>
  </w:style>
  <w:style w:type="paragraph" w:customStyle="1" w:styleId="12A7C5FFA7AE4E01BE99700DFEE87ED0">
    <w:name w:val="12A7C5FFA7AE4E01BE99700DFEE87ED0"/>
  </w:style>
  <w:style w:type="paragraph" w:customStyle="1" w:styleId="1DFFF7D0CA024A9793933FC8525E516C">
    <w:name w:val="1DFFF7D0CA024A9793933FC8525E516C"/>
  </w:style>
  <w:style w:type="paragraph" w:customStyle="1" w:styleId="220BB550444C43B5AED7D0ED0CF2FDA1">
    <w:name w:val="220BB550444C43B5AED7D0ED0CF2FDA1"/>
  </w:style>
  <w:style w:type="paragraph" w:customStyle="1" w:styleId="517B26A5B269427E9551949FE93CFEB4">
    <w:name w:val="517B26A5B269427E9551949FE93CFEB4"/>
  </w:style>
  <w:style w:type="paragraph" w:customStyle="1" w:styleId="24B4BE0D173641DCAAF46201FF45D052">
    <w:name w:val="24B4BE0D173641DCAAF46201FF45D052"/>
  </w:style>
  <w:style w:type="paragraph" w:customStyle="1" w:styleId="E74A69E5EA6C409A80D1F3820D9A3172">
    <w:name w:val="E74A69E5EA6C409A80D1F3820D9A3172"/>
  </w:style>
  <w:style w:type="paragraph" w:customStyle="1" w:styleId="7A217D6301304A90B8FE0F55246C6F42">
    <w:name w:val="7A217D6301304A90B8FE0F55246C6F42"/>
  </w:style>
  <w:style w:type="paragraph" w:customStyle="1" w:styleId="C7C3BF3E8A864A48BA899EBF9DCCFB4B">
    <w:name w:val="C7C3BF3E8A864A48BA899EBF9DCCFB4B"/>
  </w:style>
  <w:style w:type="paragraph" w:customStyle="1" w:styleId="93E5C7207D29414C828715D0CFB5A068">
    <w:name w:val="93E5C7207D29414C828715D0CFB5A068"/>
  </w:style>
  <w:style w:type="paragraph" w:customStyle="1" w:styleId="782E60E88694486EB790507CD33E5F40">
    <w:name w:val="782E60E88694486EB790507CD33E5F40"/>
  </w:style>
  <w:style w:type="paragraph" w:customStyle="1" w:styleId="E8F2F233EDEC4C24AD337D3AE9D401F6">
    <w:name w:val="E8F2F233EDEC4C24AD337D3AE9D401F6"/>
  </w:style>
  <w:style w:type="paragraph" w:customStyle="1" w:styleId="3968CF88FAE44303BA3EA0221DC83781">
    <w:name w:val="3968CF88FAE44303BA3EA0221DC83781"/>
    <w:rsid w:val="002D5DA2"/>
  </w:style>
  <w:style w:type="paragraph" w:customStyle="1" w:styleId="09F60229F6524B479EA4D48355125314">
    <w:name w:val="09F60229F6524B479EA4D48355125314"/>
    <w:rsid w:val="002D5DA2"/>
  </w:style>
  <w:style w:type="paragraph" w:customStyle="1" w:styleId="A52B0B2FE92B41EA917174DC356CA87E">
    <w:name w:val="A52B0B2FE92B41EA917174DC356CA87E"/>
    <w:rsid w:val="002D5DA2"/>
  </w:style>
  <w:style w:type="paragraph" w:customStyle="1" w:styleId="432845232C424DD08E972E88D75C8568">
    <w:name w:val="432845232C424DD08E972E88D75C8568"/>
    <w:rsid w:val="002D5DA2"/>
  </w:style>
  <w:style w:type="paragraph" w:customStyle="1" w:styleId="DD3A99350A9C47D3ADCEAC0632F2333D">
    <w:name w:val="DD3A99350A9C47D3ADCEAC0632F2333D"/>
    <w:rsid w:val="002D5DA2"/>
  </w:style>
  <w:style w:type="paragraph" w:customStyle="1" w:styleId="FBD08C39BB3E4BA6A5F7366F8DAC2AF4">
    <w:name w:val="FBD08C39BB3E4BA6A5F7366F8DAC2AF4"/>
    <w:rsid w:val="002D5DA2"/>
  </w:style>
  <w:style w:type="paragraph" w:customStyle="1" w:styleId="9CA5CD89A8C04875AD71F840487704BC">
    <w:name w:val="9CA5CD89A8C04875AD71F840487704BC"/>
    <w:rsid w:val="002D5DA2"/>
  </w:style>
  <w:style w:type="paragraph" w:customStyle="1" w:styleId="0F6FB3390AC64E42814D87DDD6443593">
    <w:name w:val="0F6FB3390AC64E42814D87DDD6443593"/>
    <w:rsid w:val="002D5DA2"/>
  </w:style>
  <w:style w:type="paragraph" w:customStyle="1" w:styleId="DF89E79D3FDE4BD2A8CD09C7BA57A066">
    <w:name w:val="DF89E79D3FDE4BD2A8CD09C7BA57A066"/>
    <w:rsid w:val="002D5DA2"/>
  </w:style>
  <w:style w:type="paragraph" w:customStyle="1" w:styleId="C0135C9522E74959BF62C2B9B4908CC5">
    <w:name w:val="C0135C9522E74959BF62C2B9B4908CC5"/>
    <w:rsid w:val="002D5DA2"/>
  </w:style>
  <w:style w:type="paragraph" w:customStyle="1" w:styleId="22954D9EBEB14FCD931B10A3E6581661">
    <w:name w:val="22954D9EBEB14FCD931B10A3E6581661"/>
    <w:rsid w:val="002D5DA2"/>
  </w:style>
  <w:style w:type="paragraph" w:customStyle="1" w:styleId="CBA0806C7FDC45DDAA9EEB592B8238F1">
    <w:name w:val="CBA0806C7FDC45DDAA9EEB592B8238F1"/>
    <w:rsid w:val="002D5DA2"/>
  </w:style>
  <w:style w:type="paragraph" w:customStyle="1" w:styleId="32A90D8C6A2445A7A95638239B6364C8">
    <w:name w:val="32A90D8C6A2445A7A95638239B6364C8"/>
    <w:rsid w:val="002D5DA2"/>
  </w:style>
  <w:style w:type="paragraph" w:customStyle="1" w:styleId="C0EC8140BF414C8CB9578EF29FCC0351">
    <w:name w:val="C0EC8140BF414C8CB9578EF29FCC0351"/>
    <w:rsid w:val="002D5DA2"/>
  </w:style>
  <w:style w:type="paragraph" w:customStyle="1" w:styleId="92C39A7CDE97471DB93982040CCBDE13">
    <w:name w:val="92C39A7CDE97471DB93982040CCBDE13"/>
    <w:rsid w:val="002D5DA2"/>
  </w:style>
  <w:style w:type="paragraph" w:customStyle="1" w:styleId="BA8B1AE06232481DB3AD99787314A25B">
    <w:name w:val="BA8B1AE06232481DB3AD99787314A25B"/>
    <w:rsid w:val="002D5DA2"/>
  </w:style>
  <w:style w:type="paragraph" w:customStyle="1" w:styleId="0ED34977FB6D42E9AC9600A144BCD8C3">
    <w:name w:val="0ED34977FB6D42E9AC9600A144BCD8C3"/>
    <w:rsid w:val="002D5DA2"/>
  </w:style>
  <w:style w:type="paragraph" w:customStyle="1" w:styleId="02A39BBB1F48498E89220DF8511E3633">
    <w:name w:val="02A39BBB1F48498E89220DF8511E3633"/>
    <w:rsid w:val="002D5D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Estrada Normandia , 508 Jardim Pioneiro Cotia</CompanyAddress>
  <CompanyPhone>Residencial – 4616-3713              Cel: 96199-5035</CompanyPhone>
  <CompanyFax/>
  <CompanyEmail>Marialuizanmoraes@hotmail.com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3BC9E6-BCBF-4A59-8935-6304E05A4C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1241D520-9FA6-478F-ADD8-4F071B517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(design Arredores)</Template>
  <TotalTime>28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Luiza do Nascimento Moraes</dc:creator>
  <cp:keywords/>
  <cp:lastModifiedBy>Agnaldo</cp:lastModifiedBy>
  <cp:revision>20</cp:revision>
  <cp:lastPrinted>2014-02-07T12:46:00Z</cp:lastPrinted>
  <dcterms:created xsi:type="dcterms:W3CDTF">2014-01-25T01:21:00Z</dcterms:created>
  <dcterms:modified xsi:type="dcterms:W3CDTF">2014-02-07T15:31:00Z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TC017730549991</vt:lpwstr>
  </property>
</Properties>
</file>